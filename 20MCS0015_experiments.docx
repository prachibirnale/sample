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2EFD9"/>
  <w:body>
    <w:p w:rsidR="00BC0257" w:rsidRDefault="00BC0257" w:rsidP="005C6839">
      <w:pPr>
        <w:jc w:val="center"/>
        <w:rPr>
          <w:b/>
          <w:color w:val="336600"/>
          <w:sz w:val="26"/>
          <w:szCs w:val="36"/>
        </w:rPr>
      </w:pPr>
    </w:p>
    <w:p w:rsidR="004F0101" w:rsidRPr="004F0101" w:rsidRDefault="007D2277" w:rsidP="005C6839">
      <w:pPr>
        <w:jc w:val="center"/>
        <w:rPr>
          <w:b/>
          <w:noProof/>
          <w:color w:val="0000CC"/>
          <w:sz w:val="58"/>
          <w:lang w:eastAsia="en-IN"/>
        </w:rPr>
      </w:pPr>
      <w:r>
        <w:rPr>
          <w:b/>
          <w:noProof/>
          <w:color w:val="0000CC"/>
          <w:sz w:val="58"/>
          <w:lang w:eastAsia="en-IN"/>
        </w:rPr>
        <w:t xml:space="preserve">CSE5006: </w:t>
      </w:r>
      <w:r w:rsidRPr="004F0101">
        <w:rPr>
          <w:b/>
          <w:noProof/>
          <w:color w:val="0000CC"/>
          <w:sz w:val="58"/>
          <w:lang w:eastAsia="en-IN"/>
        </w:rPr>
        <w:t>Multicore Architectures</w:t>
      </w:r>
    </w:p>
    <w:p w:rsidR="007316BE" w:rsidRPr="004F0101" w:rsidRDefault="007D2277" w:rsidP="005C6839">
      <w:pPr>
        <w:jc w:val="center"/>
        <w:rPr>
          <w:b/>
          <w:color w:val="0000CC"/>
          <w:sz w:val="46"/>
          <w:szCs w:val="36"/>
        </w:rPr>
      </w:pPr>
      <w:r w:rsidRPr="004F0101">
        <w:rPr>
          <w:b/>
          <w:color w:val="0000CC"/>
          <w:sz w:val="60"/>
          <w:szCs w:val="36"/>
        </w:rPr>
        <w:t>Laboratory Record</w:t>
      </w:r>
    </w:p>
    <w:p w:rsidR="00EE43DC" w:rsidRPr="00BD629C" w:rsidRDefault="00EE43DC" w:rsidP="00F924BA">
      <w:pPr>
        <w:jc w:val="center"/>
        <w:rPr>
          <w:b/>
          <w:noProof/>
          <w:color w:val="0000CC"/>
          <w:sz w:val="26"/>
          <w:lang w:eastAsia="en-IN"/>
        </w:rPr>
      </w:pPr>
    </w:p>
    <w:p w:rsidR="001C0A67" w:rsidRDefault="001C0A67" w:rsidP="00C60B63">
      <w:pPr>
        <w:jc w:val="center"/>
        <w:rPr>
          <w:b/>
          <w:noProof/>
          <w:color w:val="0000CC"/>
          <w:sz w:val="26"/>
          <w:lang w:eastAsia="en-IN"/>
        </w:rPr>
      </w:pPr>
    </w:p>
    <w:p w:rsidR="001C0A67" w:rsidRDefault="001C0A67" w:rsidP="00C60B63">
      <w:pPr>
        <w:jc w:val="center"/>
        <w:rPr>
          <w:b/>
          <w:noProof/>
          <w:color w:val="0000CC"/>
          <w:sz w:val="26"/>
          <w:lang w:eastAsia="en-IN"/>
        </w:rPr>
      </w:pPr>
    </w:p>
    <w:p w:rsidR="001C0A67" w:rsidRDefault="001C0A67" w:rsidP="00C60B63">
      <w:pPr>
        <w:jc w:val="center"/>
        <w:rPr>
          <w:b/>
          <w:noProof/>
          <w:color w:val="0000CC"/>
          <w:sz w:val="26"/>
          <w:lang w:eastAsia="en-IN"/>
        </w:rPr>
      </w:pPr>
    </w:p>
    <w:p w:rsidR="00F32071" w:rsidRDefault="007D2277" w:rsidP="00C60B63">
      <w:pPr>
        <w:jc w:val="center"/>
        <w:rPr>
          <w:b/>
          <w:noProof/>
          <w:color w:val="0000CC"/>
          <w:sz w:val="30"/>
          <w:lang w:eastAsia="en-IN"/>
        </w:rPr>
      </w:pPr>
      <w:r w:rsidRPr="00BD629C">
        <w:rPr>
          <w:b/>
          <w:noProof/>
          <w:color w:val="0000CC"/>
          <w:sz w:val="26"/>
          <w:lang w:eastAsia="en-IN"/>
        </w:rPr>
        <w:t xml:space="preserve">Submitted </w:t>
      </w:r>
      <w:r w:rsidRPr="00BD629C">
        <w:rPr>
          <w:b/>
          <w:noProof/>
          <w:color w:val="0000CC"/>
          <w:sz w:val="30"/>
          <w:lang w:eastAsia="en-IN"/>
        </w:rPr>
        <w:t>by</w:t>
      </w:r>
    </w:p>
    <w:p w:rsidR="00E33A59" w:rsidRDefault="00E33A59" w:rsidP="00C60B63">
      <w:pPr>
        <w:jc w:val="center"/>
        <w:rPr>
          <w:b/>
          <w:noProof/>
          <w:color w:val="0000CC"/>
          <w:sz w:val="30"/>
          <w:lang w:eastAsia="en-IN"/>
        </w:rPr>
      </w:pPr>
    </w:p>
    <w:p w:rsidR="00E33A59" w:rsidRDefault="00E33A59" w:rsidP="00C60B63">
      <w:pPr>
        <w:jc w:val="center"/>
        <w:rPr>
          <w:b/>
          <w:noProof/>
          <w:color w:val="0000CC"/>
          <w:sz w:val="30"/>
          <w:lang w:eastAsia="en-IN"/>
        </w:rPr>
      </w:pPr>
    </w:p>
    <w:p w:rsidR="005C6839" w:rsidRDefault="005C6839" w:rsidP="005342D0">
      <w:pPr>
        <w:rPr>
          <w:noProof/>
          <w:lang w:eastAsia="en-IN"/>
        </w:rPr>
      </w:pPr>
    </w:p>
    <w:p w:rsidR="005C6839" w:rsidRDefault="007D2277" w:rsidP="009B4571">
      <w:pPr>
        <w:ind w:left="-567"/>
        <w:rPr>
          <w:noProof/>
          <w:lang w:eastAsia="en-IN"/>
        </w:rPr>
      </w:pPr>
      <w:r>
        <w:rPr>
          <w:noProof/>
          <w:lang w:val="en-US" w:bidi="mr-IN"/>
        </w:rPr>
        <w:drawing>
          <wp:inline distT="0" distB="0" distL="0" distR="0">
            <wp:extent cx="6893841" cy="817295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E43DC" w:rsidRDefault="00EE43DC" w:rsidP="009C36D8">
      <w:pPr>
        <w:jc w:val="center"/>
        <w:rPr>
          <w:noProof/>
          <w:lang w:eastAsia="en-IN"/>
        </w:rPr>
      </w:pPr>
    </w:p>
    <w:p w:rsidR="00D67AFE" w:rsidRPr="00CD303C" w:rsidRDefault="007D2277" w:rsidP="009C36D8">
      <w:pPr>
        <w:jc w:val="center"/>
        <w:rPr>
          <w:b/>
          <w:noProof/>
          <w:color w:val="0000CC"/>
          <w:sz w:val="32"/>
          <w:lang w:eastAsia="en-IN"/>
        </w:rPr>
      </w:pPr>
      <w:r w:rsidRPr="00CD303C">
        <w:rPr>
          <w:b/>
          <w:noProof/>
          <w:color w:val="0000CC"/>
          <w:sz w:val="46"/>
          <w:lang w:eastAsia="en-IN"/>
        </w:rPr>
        <w:t xml:space="preserve"> To</w:t>
      </w:r>
    </w:p>
    <w:p w:rsidR="00EE43DC" w:rsidRDefault="00EE43DC" w:rsidP="009C36D8">
      <w:pPr>
        <w:jc w:val="center"/>
        <w:rPr>
          <w:b/>
          <w:noProof/>
          <w:lang w:eastAsia="en-IN"/>
        </w:rPr>
      </w:pPr>
    </w:p>
    <w:p w:rsidR="00F924BA" w:rsidRDefault="007D2277" w:rsidP="009B4571">
      <w:pPr>
        <w:ind w:left="-567"/>
        <w:rPr>
          <w:noProof/>
          <w:lang w:eastAsia="en-IN"/>
        </w:rPr>
      </w:pPr>
      <w:r>
        <w:rPr>
          <w:noProof/>
          <w:lang w:val="en-US" w:bidi="mr-IN"/>
        </w:rPr>
        <w:drawing>
          <wp:inline distT="0" distB="0" distL="0" distR="0">
            <wp:extent cx="6847156" cy="872197"/>
            <wp:effectExtent l="0" t="3810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924BA" w:rsidRDefault="00F924BA" w:rsidP="00042ED6">
      <w:pPr>
        <w:ind w:firstLine="720"/>
        <w:rPr>
          <w:noProof/>
          <w:lang w:eastAsia="en-IN"/>
        </w:rPr>
      </w:pPr>
    </w:p>
    <w:p w:rsidR="00E33A59" w:rsidRDefault="00E33A59" w:rsidP="00A74005">
      <w:pPr>
        <w:jc w:val="center"/>
        <w:rPr>
          <w:b/>
          <w:bCs/>
          <w:noProof/>
          <w:color w:val="000099"/>
          <w:sz w:val="42"/>
          <w:lang w:val="en-US" w:eastAsia="en-IN"/>
        </w:rPr>
      </w:pPr>
    </w:p>
    <w:p w:rsidR="00E33A59" w:rsidRDefault="00E33A59" w:rsidP="00A74005">
      <w:pPr>
        <w:jc w:val="center"/>
        <w:rPr>
          <w:b/>
          <w:bCs/>
          <w:noProof/>
          <w:color w:val="000099"/>
          <w:sz w:val="42"/>
          <w:lang w:val="en-US" w:eastAsia="en-IN"/>
        </w:rPr>
      </w:pPr>
    </w:p>
    <w:p w:rsidR="00E33A59" w:rsidRDefault="00E33A59" w:rsidP="00A74005">
      <w:pPr>
        <w:jc w:val="center"/>
        <w:rPr>
          <w:b/>
          <w:bCs/>
          <w:noProof/>
          <w:color w:val="000099"/>
          <w:sz w:val="42"/>
          <w:lang w:val="en-US" w:eastAsia="en-IN"/>
        </w:rPr>
      </w:pPr>
    </w:p>
    <w:p w:rsidR="00E33A59" w:rsidRDefault="00E33A59" w:rsidP="00A74005">
      <w:pPr>
        <w:pBdr>
          <w:bottom w:val="single" w:sz="12" w:space="1" w:color="auto"/>
        </w:pBdr>
        <w:jc w:val="center"/>
        <w:rPr>
          <w:b/>
          <w:bCs/>
          <w:noProof/>
          <w:color w:val="000099"/>
          <w:sz w:val="42"/>
          <w:lang w:val="en-US" w:eastAsia="en-IN"/>
        </w:rPr>
      </w:pPr>
    </w:p>
    <w:p w:rsidR="00E33A59" w:rsidRDefault="00E33A59" w:rsidP="00A74005">
      <w:pPr>
        <w:jc w:val="center"/>
        <w:rPr>
          <w:b/>
          <w:bCs/>
          <w:noProof/>
          <w:color w:val="000099"/>
          <w:sz w:val="42"/>
          <w:lang w:val="en-US" w:eastAsia="en-IN"/>
        </w:rPr>
      </w:pPr>
    </w:p>
    <w:p w:rsidR="005C6839" w:rsidRDefault="007D2277" w:rsidP="00A74005">
      <w:pPr>
        <w:jc w:val="center"/>
        <w:rPr>
          <w:noProof/>
          <w:lang w:eastAsia="en-IN"/>
        </w:rPr>
      </w:pPr>
      <w:r w:rsidRPr="00175F94"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875030</wp:posOffset>
            </wp:positionH>
            <wp:positionV relativeFrom="paragraph">
              <wp:posOffset>321310</wp:posOffset>
            </wp:positionV>
            <wp:extent cx="4243705" cy="1328420"/>
            <wp:effectExtent l="0" t="0" r="0" b="5080"/>
            <wp:wrapTopAndBottom/>
            <wp:docPr id="11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66463" name="Picture 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 l="-1477" t="6174" r="-2326" b="-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1328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/>
                      </a:ext>
                    </a:extLst>
                  </pic:spPr>
                </pic:pic>
              </a:graphicData>
            </a:graphic>
          </wp:anchor>
        </w:drawing>
      </w:r>
      <w:r w:rsidR="007976C8" w:rsidRPr="00D979CB">
        <w:rPr>
          <w:b/>
          <w:bCs/>
          <w:noProof/>
          <w:color w:val="000099"/>
          <w:sz w:val="42"/>
          <w:lang w:val="en-US" w:eastAsia="en-IN"/>
        </w:rPr>
        <w:t>School of Computer Science and Engineering</w:t>
      </w:r>
    </w:p>
    <w:p w:rsidR="00F54777" w:rsidRDefault="00F54777" w:rsidP="00042ED6">
      <w:pPr>
        <w:jc w:val="center"/>
        <w:rPr>
          <w:b/>
          <w:noProof/>
          <w:color w:val="000099"/>
          <w:sz w:val="32"/>
          <w:lang w:eastAsia="en-IN"/>
        </w:rPr>
      </w:pPr>
    </w:p>
    <w:p w:rsidR="00B56799" w:rsidRDefault="007D2277" w:rsidP="004F0101">
      <w:pPr>
        <w:jc w:val="center"/>
        <w:rPr>
          <w:b/>
          <w:noProof/>
          <w:color w:val="000099"/>
          <w:sz w:val="32"/>
          <w:lang w:eastAsia="en-IN"/>
        </w:rPr>
      </w:pPr>
      <w:r>
        <w:rPr>
          <w:b/>
          <w:noProof/>
          <w:color w:val="000099"/>
          <w:sz w:val="32"/>
          <w:lang w:eastAsia="en-IN"/>
        </w:rPr>
        <w:t>September2020</w:t>
      </w:r>
    </w:p>
    <w:p w:rsidR="00B56799" w:rsidRDefault="007D2277">
      <w:pPr>
        <w:rPr>
          <w:b/>
          <w:noProof/>
          <w:color w:val="000099"/>
          <w:sz w:val="32"/>
          <w:lang w:eastAsia="en-IN"/>
        </w:rPr>
      </w:pPr>
      <w:r>
        <w:rPr>
          <w:b/>
          <w:noProof/>
          <w:color w:val="000099"/>
          <w:sz w:val="32"/>
          <w:lang w:eastAsia="en-IN"/>
        </w:rPr>
        <w:br w:type="page"/>
      </w:r>
    </w:p>
    <w:p w:rsidR="00B56799" w:rsidRDefault="007D2277" w:rsidP="000202FD">
      <w:pPr>
        <w:jc w:val="center"/>
        <w:rPr>
          <w:b/>
          <w:sz w:val="34"/>
        </w:rPr>
      </w:pPr>
      <w:r w:rsidRPr="00CE35DE">
        <w:rPr>
          <w:b/>
          <w:sz w:val="34"/>
        </w:rPr>
        <w:lastRenderedPageBreak/>
        <w:t>INDEX</w:t>
      </w:r>
    </w:p>
    <w:tbl>
      <w:tblPr>
        <w:tblW w:w="8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"/>
        <w:gridCol w:w="1579"/>
        <w:gridCol w:w="703"/>
        <w:gridCol w:w="4619"/>
        <w:gridCol w:w="1157"/>
      </w:tblGrid>
      <w:tr w:rsidR="00EE0A8A" w:rsidTr="00EA4433">
        <w:trPr>
          <w:trHeight w:val="300"/>
        </w:trPr>
        <w:tc>
          <w:tcPr>
            <w:tcW w:w="864" w:type="dxa"/>
            <w:shd w:val="clear" w:color="000000" w:fill="44546A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eastAsia="en-IN"/>
              </w:rPr>
            </w:pPr>
            <w:bookmarkStart w:id="0" w:name="RANGE!A1:D82"/>
            <w:r w:rsidRPr="002D61F3">
              <w:rPr>
                <w:rFonts w:eastAsia="Times New Roman"/>
                <w:b/>
                <w:bCs/>
                <w:color w:val="FFFFFF" w:themeColor="background1"/>
                <w:lang w:eastAsia="en-IN"/>
              </w:rPr>
              <w:t>Week</w:t>
            </w:r>
            <w:bookmarkEnd w:id="0"/>
          </w:p>
        </w:tc>
        <w:tc>
          <w:tcPr>
            <w:tcW w:w="1579" w:type="dxa"/>
            <w:shd w:val="clear" w:color="000000" w:fill="44546A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FFFFFF" w:themeColor="background1"/>
                <w:lang w:eastAsia="en-IN"/>
              </w:rPr>
              <w:t>Date</w:t>
            </w:r>
          </w:p>
        </w:tc>
        <w:tc>
          <w:tcPr>
            <w:tcW w:w="703" w:type="dxa"/>
            <w:shd w:val="clear" w:color="000000" w:fill="44546A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FFFFFF" w:themeColor="background1"/>
                <w:lang w:eastAsia="en-IN"/>
              </w:rPr>
              <w:t>S.No</w:t>
            </w:r>
          </w:p>
        </w:tc>
        <w:tc>
          <w:tcPr>
            <w:tcW w:w="4619" w:type="dxa"/>
            <w:shd w:val="clear" w:color="000000" w:fill="44546A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FFFFFF" w:themeColor="background1"/>
                <w:lang w:eastAsia="en-IN"/>
              </w:rPr>
              <w:t>Topic</w:t>
            </w:r>
          </w:p>
        </w:tc>
        <w:tc>
          <w:tcPr>
            <w:tcW w:w="1157" w:type="dxa"/>
            <w:shd w:val="clear" w:color="000000" w:fill="44546A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FFFFFF" w:themeColor="background1"/>
                <w:lang w:eastAsia="en-IN"/>
              </w:rPr>
              <w:t>Page No.</w:t>
            </w: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1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29-Jul-20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Context Setting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2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01-Aug-20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 xml:space="preserve">Introduction </w:t>
            </w: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to OpenMP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1</w:t>
            </w: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How to create a Project using Visual Studio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Writing Sample OpenMp Program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Setting up properties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4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How to compile &amp; Execute OpenMP program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5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OpenMP manual study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6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a/c creation on Intel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3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  <w:r w:rsidR="00EA4433" w:rsidRPr="00EA4433">
              <w:rPr>
                <w:rFonts w:eastAsia="Times New Roman"/>
                <w:b/>
                <w:bCs/>
                <w:color w:val="000099"/>
                <w:lang w:eastAsia="en-IN"/>
              </w:rPr>
              <w:t>05-Aug-20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3A5D1F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Develop a program using following construct and describe scenario for the need of construct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6</w:t>
            </w: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parallel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Determine the Number of processors in a parallel Region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Find the thread ID of each processor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4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12-Aug-20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Execution Time computation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8</w:t>
            </w: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Execution Time using OpenMP clock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Execution Time using windows clock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3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5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  <w:r w:rsidR="00EA4433" w:rsidRPr="00EA4433">
              <w:rPr>
                <w:rFonts w:eastAsia="Times New Roman"/>
                <w:b/>
                <w:bCs/>
                <w:color w:val="000099"/>
                <w:lang w:eastAsia="en-IN"/>
              </w:rPr>
              <w:t>19-Aug-20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3A5D1F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 xml:space="preserve">Develop a sample program using Execution Environment Routines and write interesting observations by </w:t>
            </w: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comparing various routines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11</w:t>
            </w: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theomp_set_num_threads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theomp_get_num_threads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theomp_get_max_threads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4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theomp_get_thread_num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5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theomp_get_num_procs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6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 xml:space="preserve">theomp_in_parallel </w:t>
            </w:r>
            <w:r w:rsidRPr="002D61F3">
              <w:rPr>
                <w:rFonts w:eastAsia="Times New Roman"/>
                <w:color w:val="000099"/>
                <w:lang w:eastAsia="en-IN"/>
              </w:rPr>
              <w:t>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7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theomp_set_dynamic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8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theomp_get_dynamic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9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 omp_get_cancellation routine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10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theomp_set_nested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theomp_get_nested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theomp_set_schedule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theomp_get_schedule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14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theomp_get_thread_limit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15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theomp_set_max_active_levels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16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theomp_get_max_active_levels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17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theomp_get_level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18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theomp_get_ancestor_thread_num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19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theomp_get_team_size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20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theomp_get_active_level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lastRenderedPageBreak/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theomp_in_final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theomp_get_proc_bind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theomp_set_default_device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24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theomp_get_default_device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25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theomp_get_num_devices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26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theomp_get_num_teams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27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theomp_get_team_num routine.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6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26-Aug-20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C55AF0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Develop a program using following construct and describe scenario for the need of construct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14</w:t>
            </w: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 xml:space="preserve">Worksharing </w:t>
            </w:r>
            <w:r w:rsidRPr="002D61F3">
              <w:rPr>
                <w:rFonts w:eastAsia="Times New Roman"/>
                <w:color w:val="000099"/>
                <w:lang w:eastAsia="en-IN"/>
              </w:rPr>
              <w:t>Constructs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loop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sections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single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300" w:firstLine="72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7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09-Sep-20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C55AF0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Develop a program using following construct and describe scenario for the need of construct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schedule clause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Static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Dynamic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Guided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8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16-Sep-20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C55AF0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Develop a program using following construct and describe scenario for the need of construct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Data Environment Constructs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Shared Clause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Critical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1.3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Reduction</w:t>
            </w:r>
            <w:r w:rsidRPr="002D61F3">
              <w:rPr>
                <w:rFonts w:eastAsia="Times New Roman"/>
                <w:color w:val="000099"/>
                <w:lang w:eastAsia="en-IN"/>
              </w:rPr>
              <w:t xml:space="preserve"> Clause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ind w:firstLineChars="200" w:firstLine="480"/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9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19-Sep-20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C55AF0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Develop a program using following construct and describe scenario for the need of construct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Master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Nowait clause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Barrier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4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Atomic Construct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600"/>
        </w:trPr>
        <w:tc>
          <w:tcPr>
            <w:tcW w:w="864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10-13</w:t>
            </w:r>
          </w:p>
        </w:tc>
        <w:tc>
          <w:tcPr>
            <w:tcW w:w="1579" w:type="dxa"/>
            <w:shd w:val="clear" w:color="000000" w:fill="A6A6A6"/>
            <w:noWrap/>
            <w:vAlign w:val="bottom"/>
            <w:hideMark/>
          </w:tcPr>
          <w:p w:rsidR="00B56799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  <w:r w:rsidR="00EA4433" w:rsidRPr="00EA4433">
              <w:rPr>
                <w:rFonts w:eastAsia="Times New Roman"/>
                <w:b/>
                <w:bCs/>
                <w:color w:val="000099"/>
                <w:lang w:eastAsia="en-IN"/>
              </w:rPr>
              <w:t>23-Sep-20</w:t>
            </w:r>
          </w:p>
          <w:p w:rsidR="00EA4433" w:rsidRDefault="007D2277" w:rsidP="00230E6F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30-Sep-20</w:t>
            </w:r>
          </w:p>
          <w:p w:rsidR="00230E6F" w:rsidRDefault="007D2277" w:rsidP="00230E6F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07-Oct-20</w:t>
            </w:r>
          </w:p>
          <w:p w:rsidR="00EA4433" w:rsidRPr="002D61F3" w:rsidRDefault="007D2277" w:rsidP="00230E6F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14-Oct-20</w:t>
            </w:r>
          </w:p>
        </w:tc>
        <w:tc>
          <w:tcPr>
            <w:tcW w:w="703" w:type="dxa"/>
            <w:shd w:val="clear" w:color="000000" w:fill="A6A6A6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000000" w:fill="A6A6A6"/>
            <w:vAlign w:val="bottom"/>
            <w:hideMark/>
          </w:tcPr>
          <w:p w:rsidR="00B56799" w:rsidRPr="002D61F3" w:rsidRDefault="007D2277" w:rsidP="00C55AF0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Develop parallel programs for given serial programs and profile the program using VtuneAnalyis tool</w:t>
            </w:r>
          </w:p>
        </w:tc>
        <w:tc>
          <w:tcPr>
            <w:tcW w:w="1157" w:type="dxa"/>
            <w:shd w:val="clear" w:color="auto" w:fill="A6A6A6" w:themeFill="background1" w:themeFillShade="A6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b/>
                <w:bCs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1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Convolution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2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Matrix-Matrix multiplication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3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Matrix-Vector multiplication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4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Prefix Scans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5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Quicksort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 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6</w:t>
            </w:r>
          </w:p>
        </w:tc>
        <w:tc>
          <w:tcPr>
            <w:tcW w:w="4619" w:type="dxa"/>
            <w:shd w:val="clear" w:color="auto" w:fill="auto"/>
            <w:noWrap/>
            <w:vAlign w:val="bottom"/>
            <w:hideMark/>
          </w:tcPr>
          <w:p w:rsidR="00B56799" w:rsidRPr="002D61F3" w:rsidRDefault="007D2277" w:rsidP="006C1F1B">
            <w:pPr>
              <w:rPr>
                <w:rFonts w:eastAsia="Times New Roman"/>
                <w:color w:val="000099"/>
                <w:lang w:eastAsia="en-IN"/>
              </w:rPr>
            </w:pPr>
            <w:r w:rsidRPr="002D61F3">
              <w:rPr>
                <w:rFonts w:eastAsia="Times New Roman"/>
                <w:color w:val="000099"/>
                <w:lang w:eastAsia="en-IN"/>
              </w:rPr>
              <w:t>Minimum Spanning Tree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B56799" w:rsidRPr="002D61F3" w:rsidRDefault="00B56799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7D2277" w:rsidP="00EA4433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14-16</w:t>
            </w: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Default="007D2277" w:rsidP="00EA4433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21-Oct-20</w:t>
            </w:r>
          </w:p>
          <w:p w:rsidR="00EA4433" w:rsidRDefault="007D2277" w:rsidP="00EA4433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28-Oct-20</w:t>
            </w:r>
          </w:p>
          <w:p w:rsidR="00EA4433" w:rsidRPr="002D61F3" w:rsidRDefault="007D2277" w:rsidP="00EA4433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EA4433">
              <w:rPr>
                <w:rFonts w:eastAsia="Times New Roman"/>
                <w:b/>
                <w:bCs/>
                <w:color w:val="000099"/>
                <w:lang w:eastAsia="en-IN"/>
              </w:rPr>
              <w:t>31-Oct-20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7D2277" w:rsidP="00EA4433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  <w:r w:rsidRPr="002D61F3">
              <w:rPr>
                <w:rFonts w:eastAsia="Times New Roman"/>
                <w:b/>
                <w:bCs/>
                <w:color w:val="000099"/>
                <w:lang w:eastAsia="en-IN"/>
              </w:rPr>
              <w:t> </w:t>
            </w: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7D2277" w:rsidP="00EA4433">
            <w:pPr>
              <w:jc w:val="both"/>
              <w:rPr>
                <w:rFonts w:eastAsia="Times New Roman"/>
                <w:b/>
                <w:bCs/>
                <w:color w:val="000099"/>
                <w:lang w:eastAsia="en-IN"/>
              </w:rPr>
            </w:pPr>
            <w:r>
              <w:rPr>
                <w:rFonts w:eastAsia="Times New Roman"/>
                <w:b/>
                <w:bCs/>
                <w:color w:val="000099"/>
                <w:lang w:eastAsia="en-IN"/>
              </w:rPr>
              <w:t>Sample CUDA Programs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EA4433">
            <w:pPr>
              <w:jc w:val="center"/>
              <w:rPr>
                <w:rFonts w:eastAsia="Times New Roman"/>
                <w:b/>
                <w:bCs/>
                <w:color w:val="000099"/>
                <w:lang w:eastAsia="en-IN"/>
              </w:rPr>
            </w:pPr>
          </w:p>
        </w:tc>
        <w:bookmarkStart w:id="1" w:name="_GoBack"/>
        <w:bookmarkEnd w:id="1"/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  <w:tr w:rsidR="00EE0A8A" w:rsidTr="00EA4433">
        <w:trPr>
          <w:trHeight w:val="300"/>
        </w:trPr>
        <w:tc>
          <w:tcPr>
            <w:tcW w:w="864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57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jc w:val="center"/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4619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:rsidR="00EA4433" w:rsidRPr="002D61F3" w:rsidRDefault="00EA4433" w:rsidP="006C1F1B">
            <w:pPr>
              <w:rPr>
                <w:rFonts w:eastAsia="Times New Roman"/>
                <w:color w:val="000099"/>
                <w:lang w:eastAsia="en-IN"/>
              </w:rPr>
            </w:pPr>
          </w:p>
        </w:tc>
      </w:tr>
    </w:tbl>
    <w:p w:rsidR="00BF2B66" w:rsidRPr="00CF51A8" w:rsidRDefault="00BF2B66" w:rsidP="00BF2B66">
      <w:pPr>
        <w:rPr>
          <w:b/>
          <w:szCs w:val="24"/>
        </w:rPr>
        <w:sectPr w:rsidR="00BF2B66" w:rsidRPr="00CF51A8" w:rsidSect="006B4ADF">
          <w:footerReference w:type="default" r:id="rId20"/>
          <w:pgSz w:w="11906" w:h="16838" w:code="9"/>
          <w:pgMar w:top="720" w:right="1440" w:bottom="720" w:left="1440" w:header="709" w:footer="709" w:gutter="0"/>
          <w:pgBorders w:offsetFrom="page">
            <w:top w:val="basicWhiteDashes" w:sz="6" w:space="24" w:color="auto"/>
            <w:left w:val="basicWhiteDashes" w:sz="6" w:space="24" w:color="auto"/>
            <w:bottom w:val="basicWhiteDashes" w:sz="6" w:space="24" w:color="auto"/>
            <w:right w:val="basicWhiteDashes" w:sz="6" w:space="24" w:color="auto"/>
          </w:pgBorders>
          <w:cols w:space="708"/>
          <w:docGrid w:linePitch="360"/>
        </w:sectPr>
      </w:pPr>
    </w:p>
    <w:tbl>
      <w:tblPr>
        <w:tblStyle w:val="280"/>
        <w:tblW w:w="946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000"/>
      </w:tblPr>
      <w:tblGrid>
        <w:gridCol w:w="1705"/>
        <w:gridCol w:w="671"/>
        <w:gridCol w:w="1766"/>
        <w:gridCol w:w="644"/>
        <w:gridCol w:w="1559"/>
        <w:gridCol w:w="3119"/>
      </w:tblGrid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rPr>
                <w:color w:val="FFFFFF"/>
              </w:rPr>
            </w:pPr>
            <w:r w:rsidRPr="00DC4D31">
              <w:rPr>
                <w:rFonts w:eastAsiaTheme="minorHAnsi"/>
                <w:color w:val="FFFFFF"/>
                <w:lang w:val="en-US"/>
              </w:rPr>
              <w:lastRenderedPageBreak/>
              <w:t>Week:2</w:t>
            </w:r>
          </w:p>
          <w:p w:rsidR="00394880" w:rsidRPr="00DC4D31" w:rsidRDefault="00394880" w:rsidP="009F2C52">
            <w:pPr>
              <w:rPr>
                <w:color w:val="FFFFFF"/>
              </w:rPr>
            </w:pPr>
          </w:p>
          <w:p w:rsidR="00394880" w:rsidRPr="00DC4D31" w:rsidRDefault="00394880" w:rsidP="009F2C52">
            <w:pPr>
              <w:rPr>
                <w:color w:val="FFFFFF"/>
              </w:rPr>
            </w:pPr>
          </w:p>
          <w:p w:rsidR="00394880" w:rsidRPr="00DC4D31" w:rsidRDefault="00394880" w:rsidP="009F2C52">
            <w:pPr>
              <w:rPr>
                <w:color w:val="FFFFFF"/>
              </w:rPr>
            </w:pPr>
          </w:p>
          <w:p w:rsidR="00394880" w:rsidRPr="00DC4D31" w:rsidRDefault="00394880" w:rsidP="009F2C52">
            <w:pPr>
              <w:rPr>
                <w:color w:val="FFFFFF"/>
              </w:rPr>
            </w:pPr>
          </w:p>
          <w:p w:rsidR="00394880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Date: 01/08</w:t>
            </w:r>
            <w:r w:rsidR="00D05278" w:rsidRPr="00DC4D31">
              <w:rPr>
                <w:color w:val="FFFFFF"/>
              </w:rPr>
              <w:t>/2020</w:t>
            </w:r>
          </w:p>
        </w:tc>
        <w:tc>
          <w:tcPr>
            <w:tcW w:w="7759" w:type="dxa"/>
            <w:gridSpan w:val="5"/>
            <w:shd w:val="clear" w:color="auto" w:fill="4472C4"/>
          </w:tcPr>
          <w:p w:rsidR="00394880" w:rsidRPr="00DC4D31" w:rsidRDefault="007D2277" w:rsidP="00394880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Introduction to Open-MP and perform the following functions:</w:t>
            </w:r>
          </w:p>
          <w:p w:rsidR="00394880" w:rsidRPr="00DC4D31" w:rsidRDefault="007D2277" w:rsidP="00394880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1. How to create a Project using Visual Studio</w:t>
            </w:r>
          </w:p>
          <w:p w:rsidR="00394880" w:rsidRPr="00DC4D31" w:rsidRDefault="007D2277" w:rsidP="00394880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2. Writing Sample Open-MP program</w:t>
            </w:r>
          </w:p>
          <w:p w:rsidR="00394880" w:rsidRPr="00DC4D31" w:rsidRDefault="007D2277" w:rsidP="00394880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3. Setting up properties</w:t>
            </w:r>
          </w:p>
          <w:p w:rsidR="00394880" w:rsidRPr="00DC4D31" w:rsidRDefault="007D2277" w:rsidP="00394880">
            <w:pPr>
              <w:rPr>
                <w:color w:val="FFFFFF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4</w:t>
            </w: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. How to compile &amp; execute Open-MP program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7D2277" w:rsidP="009F2C52">
            <w:pPr>
              <w:tabs>
                <w:tab w:val="left" w:pos="4032"/>
                <w:tab w:val="center" w:pos="4761"/>
              </w:tabs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ab/>
            </w:r>
            <w:r w:rsidRPr="00DC4D31">
              <w:rPr>
                <w:color w:val="FFFFFF"/>
              </w:rPr>
              <w:tab/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Objectives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394880" w:rsidRPr="00DC4D31" w:rsidRDefault="007D2277" w:rsidP="00394880">
            <w:pPr>
              <w:jc w:val="both"/>
              <w:rPr>
                <w:color w:val="auto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To Demonstrate how to create project in Visual Studio,Writting Code,complie and Execute it.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Requirements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1705" w:type="dxa"/>
            <w:vMerge w:val="restart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Hardware:</w:t>
            </w:r>
          </w:p>
        </w:tc>
        <w:tc>
          <w:tcPr>
            <w:tcW w:w="671" w:type="dxa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Hardware</w:t>
            </w:r>
          </w:p>
        </w:tc>
        <w:tc>
          <w:tcPr>
            <w:tcW w:w="1559" w:type="dxa"/>
            <w:shd w:val="clear" w:color="auto" w:fill="B4C6E7"/>
          </w:tcPr>
          <w:p w:rsidR="00394880" w:rsidRPr="00DC4D31" w:rsidRDefault="007D2277" w:rsidP="009F2C52">
            <w:pPr>
              <w:rPr>
                <w:color w:val="0000CC"/>
              </w:rPr>
            </w:pPr>
            <w:r w:rsidRPr="00DC4D31">
              <w:rPr>
                <w:color w:val="0000CC"/>
              </w:rPr>
              <w:t>Minimum Req.</w:t>
            </w:r>
          </w:p>
        </w:tc>
        <w:tc>
          <w:tcPr>
            <w:tcW w:w="3119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CC"/>
              </w:rPr>
              <w:t>Recommended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Number of Cores</w:t>
            </w:r>
          </w:p>
        </w:tc>
        <w:tc>
          <w:tcPr>
            <w:tcW w:w="1559" w:type="dxa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3119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Clock</w:t>
            </w:r>
          </w:p>
        </w:tc>
        <w:tc>
          <w:tcPr>
            <w:tcW w:w="1559" w:type="dxa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 xml:space="preserve">1.4 </w:t>
            </w:r>
            <w:r w:rsidRPr="00DC4D31">
              <w:rPr>
                <w:color w:val="000099"/>
              </w:rPr>
              <w:t>GHz</w:t>
            </w:r>
          </w:p>
        </w:tc>
        <w:tc>
          <w:tcPr>
            <w:tcW w:w="3119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2.2GHz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3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RAM</w:t>
            </w:r>
          </w:p>
        </w:tc>
        <w:tc>
          <w:tcPr>
            <w:tcW w:w="1559" w:type="dxa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2GB</w:t>
            </w:r>
          </w:p>
        </w:tc>
        <w:tc>
          <w:tcPr>
            <w:tcW w:w="3119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 GB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Hard Disk Space</w:t>
            </w:r>
          </w:p>
        </w:tc>
        <w:tc>
          <w:tcPr>
            <w:tcW w:w="1559" w:type="dxa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20GB-50GM</w:t>
            </w:r>
          </w:p>
        </w:tc>
        <w:tc>
          <w:tcPr>
            <w:tcW w:w="3119" w:type="dxa"/>
            <w:shd w:val="clear" w:color="auto" w:fill="B4C6E7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50GB</w:t>
            </w:r>
          </w:p>
        </w:tc>
      </w:tr>
      <w:tr w:rsidR="00EE0A8A" w:rsidTr="009F2C52">
        <w:tc>
          <w:tcPr>
            <w:tcW w:w="1705" w:type="dxa"/>
            <w:vMerge w:val="restart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Software:</w:t>
            </w:r>
          </w:p>
        </w:tc>
        <w:tc>
          <w:tcPr>
            <w:tcW w:w="671" w:type="dxa"/>
            <w:shd w:val="clear" w:color="auto" w:fill="D9E2F3"/>
          </w:tcPr>
          <w:p w:rsidR="00394880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Software</w:t>
            </w:r>
          </w:p>
        </w:tc>
        <w:tc>
          <w:tcPr>
            <w:tcW w:w="1559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Version Details</w:t>
            </w:r>
          </w:p>
        </w:tc>
        <w:tc>
          <w:tcPr>
            <w:tcW w:w="3119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auto"/>
              </w:rPr>
            </w:pPr>
            <w:r w:rsidRPr="00DC4D31">
              <w:rPr>
                <w:color w:val="0000CC"/>
              </w:rPr>
              <w:t>Description</w:t>
            </w:r>
          </w:p>
        </w:tc>
      </w:tr>
      <w:tr w:rsidR="00EE0A8A" w:rsidTr="009F2C52">
        <w:trPr>
          <w:trHeight w:val="80"/>
        </w:trPr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Visual studio</w:t>
            </w:r>
          </w:p>
        </w:tc>
        <w:tc>
          <w:tcPr>
            <w:tcW w:w="1559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2019</w:t>
            </w:r>
          </w:p>
        </w:tc>
        <w:tc>
          <w:tcPr>
            <w:tcW w:w="3119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Development Environment for C,C++,C# etc.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OpenMP</w:t>
            </w:r>
          </w:p>
        </w:tc>
        <w:tc>
          <w:tcPr>
            <w:tcW w:w="1559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4.0</w:t>
            </w:r>
          </w:p>
        </w:tc>
        <w:tc>
          <w:tcPr>
            <w:tcW w:w="3119" w:type="dxa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 xml:space="preserve">The parallel programming library to develop parallel </w:t>
            </w:r>
            <w:r w:rsidRPr="00DC4D31">
              <w:rPr>
                <w:color w:val="000099"/>
              </w:rPr>
              <w:t>applications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  <w:tc>
          <w:tcPr>
            <w:tcW w:w="2410" w:type="dxa"/>
            <w:gridSpan w:val="2"/>
            <w:shd w:val="clear" w:color="auto" w:fill="D9E2F3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  <w:tc>
          <w:tcPr>
            <w:tcW w:w="1559" w:type="dxa"/>
            <w:shd w:val="clear" w:color="auto" w:fill="D9E2F3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  <w:tc>
          <w:tcPr>
            <w:tcW w:w="3119" w:type="dxa"/>
            <w:shd w:val="clear" w:color="auto" w:fill="D9E2F3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Program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color w:val="A31515"/>
                <w:lang w:val="en-US"/>
              </w:rPr>
              <w:t>&lt;stdio.h&gt;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i;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 </w:t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  <w:r w:rsidRPr="00DC4D31">
              <w:rPr>
                <w:rFonts w:eastAsiaTheme="minorHAnsi"/>
                <w:lang w:val="en-US"/>
              </w:rPr>
              <w:t xml:space="preserve"> (i = 0;i &lt;= 5;i++)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"Prachi %d Printed By Thread Num=%d \n"</w:t>
            </w:r>
            <w:r w:rsidRPr="00DC4D31">
              <w:rPr>
                <w:rFonts w:eastAsiaTheme="minorHAnsi"/>
                <w:lang w:val="en-US"/>
              </w:rPr>
              <w:t>, i, omp_get_thread_num());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26DD" w:rsidRPr="00DC4D31" w:rsidRDefault="007D2277" w:rsidP="00DC26D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0;</w:t>
            </w:r>
          </w:p>
          <w:p w:rsidR="00394880" w:rsidRPr="00DC4D31" w:rsidRDefault="007D2277" w:rsidP="00DC26DD">
            <w:pPr>
              <w:ind w:firstLine="720"/>
              <w:rPr>
                <w:rFonts w:eastAsia="Consolas"/>
                <w:color w:val="auto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}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rPr>
          <w:trHeight w:val="640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 xml:space="preserve">Description of OpenMP </w:t>
            </w:r>
            <w:r w:rsidRPr="00DC4D31">
              <w:rPr>
                <w:color w:val="FFFFFF"/>
              </w:rPr>
              <w:t>construct</w:t>
            </w:r>
          </w:p>
        </w:tc>
        <w:tc>
          <w:tcPr>
            <w:tcW w:w="671" w:type="dxa"/>
            <w:shd w:val="clear" w:color="auto" w:fill="D9E2F3"/>
          </w:tcPr>
          <w:p w:rsidR="00394880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1766" w:type="dxa"/>
            <w:shd w:val="clear" w:color="auto" w:fill="D9E2F3"/>
          </w:tcPr>
          <w:p w:rsidR="00394880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OpenMP Construct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394880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Category of Construct &amp;</w:t>
            </w:r>
          </w:p>
          <w:p w:rsidR="00394880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Description of construct with reference to the application/program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CC"/>
              </w:rPr>
            </w:pPr>
          </w:p>
        </w:tc>
        <w:tc>
          <w:tcPr>
            <w:tcW w:w="671" w:type="dxa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1766" w:type="dxa"/>
            <w:shd w:val="clear" w:color="auto" w:fill="B4C6E7"/>
          </w:tcPr>
          <w:p w:rsidR="00394880" w:rsidRPr="00DC4D31" w:rsidRDefault="007D2277" w:rsidP="009F2C52">
            <w:pPr>
              <w:rPr>
                <w:rFonts w:eastAsia="Consolas"/>
                <w:color w:val="auto"/>
              </w:rPr>
            </w:pPr>
            <w:r w:rsidRPr="00DC4D31">
              <w:rPr>
                <w:rFonts w:eastAsia="Consolas"/>
                <w:color w:val="0000FF"/>
              </w:rPr>
              <w:t>#pragma</w:t>
            </w:r>
            <w:r w:rsidRPr="00DC4D31">
              <w:rPr>
                <w:rFonts w:eastAsia="Consolas"/>
                <w:color w:val="auto"/>
              </w:rPr>
              <w:t xml:space="preserve"> omp parallel</w:t>
            </w:r>
          </w:p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  <w:tc>
          <w:tcPr>
            <w:tcW w:w="5322" w:type="dxa"/>
            <w:gridSpan w:val="3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 xml:space="preserve"> To parallelize structured block 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394880" w:rsidRPr="00DC4D31" w:rsidRDefault="00394880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394880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2</w:t>
            </w:r>
          </w:p>
        </w:tc>
        <w:tc>
          <w:tcPr>
            <w:tcW w:w="1766" w:type="dxa"/>
            <w:shd w:val="clear" w:color="auto" w:fill="D9E2F3"/>
          </w:tcPr>
          <w:p w:rsidR="00394880" w:rsidRPr="00DC4D31" w:rsidRDefault="007D2277" w:rsidP="009F2C52">
            <w:pPr>
              <w:rPr>
                <w:color w:val="auto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omp_get_thread_num()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394880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 xml:space="preserve">This is used to give the thread number which is </w:t>
            </w:r>
            <w:r w:rsidRPr="00DC4D31">
              <w:rPr>
                <w:rFonts w:eastAsiaTheme="minorHAnsi"/>
                <w:color w:val="auto"/>
                <w:lang w:val="en-US"/>
              </w:rPr>
              <w:t>currently executing.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both"/>
              <w:rPr>
                <w:color w:val="FFFFFF"/>
              </w:rPr>
            </w:pPr>
          </w:p>
          <w:p w:rsidR="00394880" w:rsidRPr="00DC4D31" w:rsidRDefault="00394880" w:rsidP="009F2C52">
            <w:pPr>
              <w:jc w:val="both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 xml:space="preserve">Input: 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  <w:p w:rsidR="00394880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NA</w:t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Output: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  <w:p w:rsidR="00394880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5609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.75pt;height:105.75pt" o:ole="">
                  <v:imagedata r:id="rId21" o:title=""/>
                </v:shape>
                <o:OLEObject Type="Embed" ProgID="PBrush" ShapeID="_x0000_i1025" DrawAspect="Content" ObjectID="_1662395554" r:id="rId22"/>
              </w:object>
            </w:r>
          </w:p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Experimental Set-up Details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394880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7486" w:dyaOrig="1320">
                <v:shape id="_x0000_i1026" type="#_x0000_t75" style="width:375pt;height:66pt" o:ole="">
                  <v:imagedata r:id="rId23" o:title=""/>
                </v:shape>
                <o:OLEObject Type="Embed" ProgID="PBrush" ShapeID="_x0000_i1026" DrawAspect="Content" ObjectID="_1662395555" r:id="rId24"/>
              </w:object>
            </w:r>
          </w:p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  <w:p w:rsidR="00394880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2805" w:dyaOrig="2805">
                <v:shape id="_x0000_i1027" type="#_x0000_t75" style="width:139.5pt;height:139.5pt" o:ole="">
                  <v:imagedata r:id="rId25" o:title=""/>
                </v:shape>
                <o:OLEObject Type="Embed" ProgID="PBrush" ShapeID="_x0000_i1027" DrawAspect="Content" ObjectID="_1662395556" r:id="rId26"/>
              </w:object>
            </w: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394880" w:rsidRPr="00DC4D31" w:rsidRDefault="00394880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Observations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394880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Steps to create and Execute the openmp program:</w:t>
            </w:r>
          </w:p>
          <w:p w:rsidR="00EC0369" w:rsidRPr="00DC4D31" w:rsidRDefault="007D2277" w:rsidP="009F2C52">
            <w:pPr>
              <w:jc w:val="both"/>
              <w:rPr>
                <w:noProof/>
                <w:color w:val="auto"/>
              </w:rPr>
            </w:pPr>
            <w:r w:rsidRPr="00DC4D31">
              <w:rPr>
                <w:color w:val="auto"/>
              </w:rPr>
              <w:t>Step1:</w:t>
            </w:r>
            <w:r w:rsidRPr="00DC4D31">
              <w:rPr>
                <w:noProof/>
                <w:color w:val="auto"/>
              </w:rPr>
              <w:t xml:space="preserve"> create a new project</w:t>
            </w: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drawing>
                <wp:inline distT="0" distB="0" distL="0" distR="0">
                  <wp:extent cx="4397145" cy="2247900"/>
                  <wp:effectExtent l="19050" t="0" r="3405" b="0"/>
                  <wp:docPr id="354229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905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14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Step2: Select Empty project.</w:t>
            </w: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color w:val="auto"/>
              </w:rPr>
              <w:t xml:space="preserve"> </w:t>
            </w: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drawing>
                <wp:inline distT="0" distB="0" distL="0" distR="0">
                  <wp:extent cx="4219575" cy="2238269"/>
                  <wp:effectExtent l="19050" t="0" r="952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48223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23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Step3: Enter a project name.</w:t>
            </w: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305300" cy="2308138"/>
                  <wp:effectExtent l="1905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526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0919" cy="2311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Step4: After that, right click on source file and add new item.</w:t>
            </w: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Pr="00DC4D31" w:rsidRDefault="00051745" w:rsidP="009F2C52">
            <w:pPr>
              <w:jc w:val="both"/>
              <w:rPr>
                <w:color w:val="auto"/>
              </w:rPr>
            </w:pP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drawing>
                <wp:inline distT="0" distB="0" distL="0" distR="0">
                  <wp:extent cx="4343400" cy="2390775"/>
                  <wp:effectExtent l="1905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1118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Pr="00DC4D31" w:rsidRDefault="00051745" w:rsidP="009F2C52">
            <w:pPr>
              <w:jc w:val="both"/>
              <w:rPr>
                <w:color w:val="auto"/>
              </w:rPr>
            </w:pP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Step5:Select C++ file.</w:t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195445" cy="2037608"/>
                  <wp:effectExtent l="19050" t="0" r="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0337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5445" cy="20376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Pr="00DC4D31" w:rsidRDefault="00051745" w:rsidP="009F2C52">
            <w:pPr>
              <w:jc w:val="both"/>
              <w:rPr>
                <w:color w:val="auto"/>
              </w:rPr>
            </w:pP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Step6: then write the oepnmp program and set the properties.</w:t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drawing>
                <wp:inline distT="0" distB="0" distL="0" distR="0">
                  <wp:extent cx="4419600" cy="2484811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45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484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Step7: code generation -&gt;</w:t>
            </w:r>
            <w:r w:rsidRPr="00DC4D31">
              <w:rPr>
                <w:color w:val="auto"/>
              </w:rPr>
              <w:t xml:space="preserve"> Runtime library -&gt; multi-threaded. </w:t>
            </w: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 xml:space="preserve">            Then in Language-&gt; openmp-&gt;yes</w:t>
            </w:r>
          </w:p>
          <w:p w:rsidR="00EC0369" w:rsidRPr="00DC4D31" w:rsidRDefault="00EC0369" w:rsidP="009F2C52">
            <w:pPr>
              <w:jc w:val="both"/>
              <w:rPr>
                <w:color w:val="auto"/>
              </w:rPr>
            </w:pPr>
          </w:p>
          <w:p w:rsidR="00EC036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276725" cy="2404484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5479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404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Step 8: then after successful completion of writing code you have to compile the code by Ctrl+F7. And then run the code by using Ctrl+F5.</w:t>
            </w: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394880" w:rsidRPr="00DC4D31" w:rsidRDefault="00394880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rPr>
          <w:trHeight w:val="60"/>
        </w:trPr>
        <w:tc>
          <w:tcPr>
            <w:tcW w:w="1705" w:type="dxa"/>
            <w:shd w:val="clear" w:color="auto" w:fill="4472C4"/>
            <w:vAlign w:val="center"/>
          </w:tcPr>
          <w:p w:rsidR="00394880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References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394880" w:rsidRPr="00DC4D31" w:rsidRDefault="00EE0A8A" w:rsidP="009F2C52">
            <w:pPr>
              <w:rPr>
                <w:color w:val="000099"/>
              </w:rPr>
            </w:pPr>
            <w:hyperlink r:id="rId34" w:history="1">
              <w:r w:rsidR="00ED78AB" w:rsidRPr="00DC4D31">
                <w:rPr>
                  <w:color w:val="0000FF"/>
                  <w:u w:val="single"/>
                </w:rPr>
                <w:t>https://www.openmp.org/</w:t>
              </w:r>
            </w:hyperlink>
          </w:p>
          <w:p w:rsidR="00ED78AB" w:rsidRPr="00DC4D31" w:rsidRDefault="00EE0A8A" w:rsidP="009F2C52">
            <w:pPr>
              <w:rPr>
                <w:color w:val="000099"/>
              </w:rPr>
            </w:pPr>
            <w:hyperlink r:id="rId35" w:history="1">
              <w:r w:rsidR="00051745" w:rsidRPr="008D4D16">
                <w:rPr>
                  <w:rFonts w:eastAsiaTheme="minorHAnsi"/>
                  <w:color w:val="0000FF"/>
                  <w:u w:val="single"/>
                  <w:lang w:val="en-US"/>
                </w:rPr>
                <w:t>https://docs.microsoft.com/en-us/cpp/parallel/openmp/openmp-in-visual-cpp</w:t>
              </w:r>
            </w:hyperlink>
          </w:p>
        </w:tc>
      </w:tr>
    </w:tbl>
    <w:p w:rsidR="009F2C52" w:rsidRPr="00DC4D31" w:rsidRDefault="009F2C52">
      <w:pPr>
        <w:rPr>
          <w:szCs w:val="24"/>
        </w:rPr>
      </w:pPr>
    </w:p>
    <w:p w:rsidR="00ED78AB" w:rsidRPr="00DC4D31" w:rsidRDefault="00ED78AB">
      <w:pPr>
        <w:rPr>
          <w:szCs w:val="24"/>
        </w:rPr>
      </w:pPr>
    </w:p>
    <w:p w:rsidR="00ED78AB" w:rsidRDefault="00ED78AB">
      <w:pPr>
        <w:rPr>
          <w:szCs w:val="24"/>
        </w:rPr>
      </w:pPr>
    </w:p>
    <w:p w:rsidR="00051745" w:rsidRPr="00DC4D31" w:rsidRDefault="00051745">
      <w:pPr>
        <w:rPr>
          <w:szCs w:val="24"/>
        </w:rPr>
      </w:pPr>
    </w:p>
    <w:p w:rsidR="00ED78AB" w:rsidRPr="00DC4D31" w:rsidRDefault="00ED78AB">
      <w:pPr>
        <w:rPr>
          <w:szCs w:val="24"/>
        </w:rPr>
      </w:pPr>
    </w:p>
    <w:p w:rsidR="00ED78AB" w:rsidRPr="00DC4D31" w:rsidRDefault="00ED78AB">
      <w:pPr>
        <w:rPr>
          <w:szCs w:val="24"/>
        </w:rPr>
      </w:pPr>
    </w:p>
    <w:p w:rsidR="00ED78AB" w:rsidRPr="00DC4D31" w:rsidRDefault="00ED78AB">
      <w:pPr>
        <w:rPr>
          <w:szCs w:val="24"/>
        </w:rPr>
      </w:pPr>
    </w:p>
    <w:tbl>
      <w:tblPr>
        <w:tblStyle w:val="280"/>
        <w:tblW w:w="9464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000"/>
      </w:tblPr>
      <w:tblGrid>
        <w:gridCol w:w="1705"/>
        <w:gridCol w:w="671"/>
        <w:gridCol w:w="1766"/>
        <w:gridCol w:w="644"/>
        <w:gridCol w:w="1559"/>
        <w:gridCol w:w="3119"/>
      </w:tblGrid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Week:3</w:t>
            </w:r>
          </w:p>
          <w:p w:rsidR="00ED78AB" w:rsidRPr="00DC4D31" w:rsidRDefault="00ED78AB" w:rsidP="009F2C52">
            <w:pPr>
              <w:rPr>
                <w:color w:val="FFFFFF"/>
              </w:rPr>
            </w:pPr>
          </w:p>
          <w:p w:rsidR="00ED78AB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Date: 05/08/20</w:t>
            </w:r>
            <w:r w:rsidR="00D05278" w:rsidRPr="00DC4D31">
              <w:rPr>
                <w:color w:val="FFFFFF"/>
              </w:rPr>
              <w:t>20</w:t>
            </w:r>
          </w:p>
        </w:tc>
        <w:tc>
          <w:tcPr>
            <w:tcW w:w="7759" w:type="dxa"/>
            <w:gridSpan w:val="5"/>
            <w:shd w:val="clear" w:color="auto" w:fill="4472C4"/>
          </w:tcPr>
          <w:p w:rsidR="00ED78AB" w:rsidRPr="00DC4D31" w:rsidRDefault="007D2277" w:rsidP="00ED78AB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Develop a program using following construct and describe scenario for the need of the</w:t>
            </w:r>
          </w:p>
          <w:p w:rsidR="00ED78AB" w:rsidRPr="00DC4D31" w:rsidRDefault="007D2277" w:rsidP="00ED78AB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construct:</w:t>
            </w:r>
          </w:p>
          <w:p w:rsidR="00ED78AB" w:rsidRPr="00DC4D31" w:rsidRDefault="007D2277" w:rsidP="00ED78AB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5. Parallel construct</w:t>
            </w:r>
          </w:p>
          <w:p w:rsidR="00ED78AB" w:rsidRPr="00DC4D31" w:rsidRDefault="007D2277" w:rsidP="00ED78AB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6. Determine the number of threads/processors in a parallel Region</w:t>
            </w:r>
          </w:p>
          <w:p w:rsidR="00ED78AB" w:rsidRPr="00DC4D31" w:rsidRDefault="007D2277" w:rsidP="00ED78AB">
            <w:pPr>
              <w:rPr>
                <w:color w:val="FFFFFF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7. Find the thread ID of each thread/processor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7D2277" w:rsidP="009F2C52">
            <w:pPr>
              <w:tabs>
                <w:tab w:val="left" w:pos="4032"/>
                <w:tab w:val="center" w:pos="4761"/>
              </w:tabs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ab/>
            </w:r>
            <w:r w:rsidRPr="00DC4D31">
              <w:rPr>
                <w:color w:val="FFFFFF"/>
              </w:rPr>
              <w:tab/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Objectives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ED78AB" w:rsidRPr="00DC4D31" w:rsidRDefault="007D2277" w:rsidP="00ED78AB">
            <w:pPr>
              <w:numPr>
                <w:ilvl w:val="0"/>
                <w:numId w:val="17"/>
              </w:numPr>
              <w:jc w:val="both"/>
              <w:rPr>
                <w:color w:val="auto"/>
              </w:rPr>
            </w:pPr>
            <w:r w:rsidRPr="00DC4D31">
              <w:rPr>
                <w:color w:val="000099"/>
              </w:rPr>
              <w:t xml:space="preserve">To </w:t>
            </w:r>
            <w:r w:rsidRPr="00DC4D31">
              <w:rPr>
                <w:color w:val="000099"/>
              </w:rPr>
              <w:t>demonstrate the utility of parallel construct</w:t>
            </w:r>
          </w:p>
          <w:p w:rsidR="00ED78AB" w:rsidRPr="00DC4D31" w:rsidRDefault="007D2277" w:rsidP="00ED78AB">
            <w:pPr>
              <w:numPr>
                <w:ilvl w:val="0"/>
                <w:numId w:val="17"/>
              </w:numPr>
              <w:jc w:val="both"/>
              <w:rPr>
                <w:color w:val="auto"/>
              </w:rPr>
            </w:pPr>
            <w:r w:rsidRPr="00DC4D31">
              <w:rPr>
                <w:color w:val="000099"/>
              </w:rPr>
              <w:t>Determine the number of processors in a parallel region</w:t>
            </w:r>
          </w:p>
          <w:p w:rsidR="00ED78AB" w:rsidRPr="00DC4D31" w:rsidRDefault="007D2277" w:rsidP="00ED78AB">
            <w:pPr>
              <w:numPr>
                <w:ilvl w:val="0"/>
                <w:numId w:val="17"/>
              </w:numPr>
              <w:jc w:val="both"/>
              <w:rPr>
                <w:color w:val="auto"/>
              </w:rPr>
            </w:pPr>
            <w:r w:rsidRPr="00DC4D31">
              <w:rPr>
                <w:color w:val="000099"/>
              </w:rPr>
              <w:t>To find thread ID of each processor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Requirements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1705" w:type="dxa"/>
            <w:vMerge w:val="restart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Hardware:</w:t>
            </w:r>
          </w:p>
        </w:tc>
        <w:tc>
          <w:tcPr>
            <w:tcW w:w="671" w:type="dxa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Hardware</w:t>
            </w:r>
          </w:p>
        </w:tc>
        <w:tc>
          <w:tcPr>
            <w:tcW w:w="1559" w:type="dxa"/>
            <w:shd w:val="clear" w:color="auto" w:fill="B4C6E7"/>
          </w:tcPr>
          <w:p w:rsidR="00ED78AB" w:rsidRPr="00DC4D31" w:rsidRDefault="007D2277" w:rsidP="009F2C52">
            <w:pPr>
              <w:rPr>
                <w:color w:val="0000CC"/>
              </w:rPr>
            </w:pPr>
            <w:r w:rsidRPr="00DC4D31">
              <w:rPr>
                <w:color w:val="0000CC"/>
              </w:rPr>
              <w:t>Minimum Req.</w:t>
            </w:r>
          </w:p>
        </w:tc>
        <w:tc>
          <w:tcPr>
            <w:tcW w:w="3119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CC"/>
              </w:rPr>
              <w:t>Recommended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Number of Cores</w:t>
            </w:r>
          </w:p>
        </w:tc>
        <w:tc>
          <w:tcPr>
            <w:tcW w:w="1559" w:type="dxa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3119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Clock</w:t>
            </w:r>
          </w:p>
        </w:tc>
        <w:tc>
          <w:tcPr>
            <w:tcW w:w="1559" w:type="dxa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1.4 GHz</w:t>
            </w:r>
          </w:p>
        </w:tc>
        <w:tc>
          <w:tcPr>
            <w:tcW w:w="3119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2.2GHz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3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RAM</w:t>
            </w:r>
          </w:p>
        </w:tc>
        <w:tc>
          <w:tcPr>
            <w:tcW w:w="1559" w:type="dxa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2GB</w:t>
            </w:r>
          </w:p>
        </w:tc>
        <w:tc>
          <w:tcPr>
            <w:tcW w:w="3119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 GB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Hard Disk Space</w:t>
            </w:r>
          </w:p>
        </w:tc>
        <w:tc>
          <w:tcPr>
            <w:tcW w:w="1559" w:type="dxa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20GB-50GM</w:t>
            </w:r>
          </w:p>
        </w:tc>
        <w:tc>
          <w:tcPr>
            <w:tcW w:w="3119" w:type="dxa"/>
            <w:shd w:val="clear" w:color="auto" w:fill="B4C6E7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50GB</w:t>
            </w:r>
          </w:p>
        </w:tc>
      </w:tr>
      <w:tr w:rsidR="00EE0A8A" w:rsidTr="009F2C52">
        <w:tc>
          <w:tcPr>
            <w:tcW w:w="1705" w:type="dxa"/>
            <w:vMerge w:val="restart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Software:</w:t>
            </w:r>
          </w:p>
        </w:tc>
        <w:tc>
          <w:tcPr>
            <w:tcW w:w="671" w:type="dxa"/>
            <w:shd w:val="clear" w:color="auto" w:fill="D9E2F3"/>
          </w:tcPr>
          <w:p w:rsidR="00ED78AB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Software</w:t>
            </w:r>
          </w:p>
        </w:tc>
        <w:tc>
          <w:tcPr>
            <w:tcW w:w="1559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Version Details</w:t>
            </w:r>
          </w:p>
        </w:tc>
        <w:tc>
          <w:tcPr>
            <w:tcW w:w="3119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auto"/>
              </w:rPr>
            </w:pPr>
            <w:r w:rsidRPr="00DC4D31">
              <w:rPr>
                <w:color w:val="0000CC"/>
              </w:rPr>
              <w:t>Description</w:t>
            </w:r>
          </w:p>
        </w:tc>
      </w:tr>
      <w:tr w:rsidR="00EE0A8A" w:rsidTr="009F2C52">
        <w:trPr>
          <w:trHeight w:val="80"/>
        </w:trPr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Visual studio</w:t>
            </w:r>
          </w:p>
        </w:tc>
        <w:tc>
          <w:tcPr>
            <w:tcW w:w="1559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2019</w:t>
            </w:r>
          </w:p>
        </w:tc>
        <w:tc>
          <w:tcPr>
            <w:tcW w:w="3119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Development Environment for C,C++,C# etc.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OpenMP</w:t>
            </w:r>
          </w:p>
        </w:tc>
        <w:tc>
          <w:tcPr>
            <w:tcW w:w="1559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4.0</w:t>
            </w:r>
          </w:p>
        </w:tc>
        <w:tc>
          <w:tcPr>
            <w:tcW w:w="3119" w:type="dxa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The parallel programming library to develop parallel applications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  <w:tc>
          <w:tcPr>
            <w:tcW w:w="2410" w:type="dxa"/>
            <w:gridSpan w:val="2"/>
            <w:shd w:val="clear" w:color="auto" w:fill="D9E2F3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  <w:tc>
          <w:tcPr>
            <w:tcW w:w="1559" w:type="dxa"/>
            <w:shd w:val="clear" w:color="auto" w:fill="D9E2F3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  <w:tc>
          <w:tcPr>
            <w:tcW w:w="3119" w:type="dxa"/>
            <w:shd w:val="clear" w:color="auto" w:fill="D9E2F3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Program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&lt;stdio.h&gt;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&lt;conio.h&gt;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in, i, threadNo;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in = omp_get_max_threads();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"\nNo. of threads inside parallel region: %d"</w:t>
            </w:r>
            <w:r w:rsidRPr="00DC4D31">
              <w:rPr>
                <w:rFonts w:eastAsiaTheme="minorHAnsi"/>
                <w:lang w:val="en-US"/>
              </w:rPr>
              <w:t>, in);</w:t>
            </w:r>
          </w:p>
          <w:p w:rsidR="00F07EB3" w:rsidRPr="00DC4D31" w:rsidRDefault="00F07EB3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 </w:t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  <w:r w:rsidRPr="00DC4D31">
              <w:rPr>
                <w:rFonts w:eastAsiaTheme="minorHAnsi"/>
                <w:lang w:val="en-US"/>
              </w:rPr>
              <w:t xml:space="preserve"> (i = 0; i &lt;</w:t>
            </w:r>
            <w:r w:rsidRPr="00DC4D31">
              <w:rPr>
                <w:rFonts w:eastAsiaTheme="minorHAnsi"/>
                <w:lang w:val="en-US"/>
              </w:rPr>
              <w:t xml:space="preserve"> 5; i++) {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"\nIteration %d printed by thread %d"</w:t>
            </w:r>
            <w:r w:rsidRPr="00DC4D31">
              <w:rPr>
                <w:rFonts w:eastAsiaTheme="minorHAnsi"/>
                <w:lang w:val="en-US"/>
              </w:rPr>
              <w:t>, i, omp_get_thread_num());</w:t>
            </w:r>
          </w:p>
          <w:p w:rsidR="00F07EB3" w:rsidRPr="00DC4D31" w:rsidRDefault="007D2277" w:rsidP="00F07EB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="00051745">
              <w:rPr>
                <w:rFonts w:eastAsiaTheme="minorHAnsi"/>
                <w:lang w:val="en-US"/>
              </w:rPr>
              <w:t>}</w:t>
            </w:r>
          </w:p>
          <w:p w:rsidR="00ED78AB" w:rsidRPr="00051745" w:rsidRDefault="007D2277" w:rsidP="0005174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rPr>
          <w:trHeight w:val="640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Description of OpenMP construct</w:t>
            </w:r>
          </w:p>
        </w:tc>
        <w:tc>
          <w:tcPr>
            <w:tcW w:w="671" w:type="dxa"/>
            <w:shd w:val="clear" w:color="auto" w:fill="D9E2F3"/>
          </w:tcPr>
          <w:p w:rsidR="00ED78AB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1766" w:type="dxa"/>
            <w:shd w:val="clear" w:color="auto" w:fill="D9E2F3"/>
          </w:tcPr>
          <w:p w:rsidR="00ED78AB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OpenMP Construct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ED78AB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Category of Construct &amp;</w:t>
            </w:r>
          </w:p>
          <w:p w:rsidR="00ED78AB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Description of construct with reference to the application/program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CC"/>
              </w:rPr>
            </w:pPr>
          </w:p>
        </w:tc>
        <w:tc>
          <w:tcPr>
            <w:tcW w:w="671" w:type="dxa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1766" w:type="dxa"/>
            <w:shd w:val="clear" w:color="auto" w:fill="B4C6E7"/>
          </w:tcPr>
          <w:p w:rsidR="00ED78AB" w:rsidRPr="00DC4D31" w:rsidRDefault="007D2277" w:rsidP="009F2C52">
            <w:pPr>
              <w:rPr>
                <w:rFonts w:eastAsia="Consolas"/>
                <w:color w:val="auto"/>
              </w:rPr>
            </w:pPr>
            <w:r w:rsidRPr="00DC4D31">
              <w:rPr>
                <w:rFonts w:eastAsia="Consolas"/>
                <w:color w:val="0000FF"/>
              </w:rPr>
              <w:t>#pragma</w:t>
            </w:r>
            <w:r w:rsidRPr="00DC4D31">
              <w:rPr>
                <w:rFonts w:eastAsia="Consolas"/>
                <w:color w:val="auto"/>
              </w:rPr>
              <w:t xml:space="preserve"> omp parallel</w:t>
            </w: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  <w:tc>
          <w:tcPr>
            <w:tcW w:w="5322" w:type="dxa"/>
            <w:gridSpan w:val="3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 xml:space="preserve"> To parallelize structured block 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ED78AB" w:rsidRPr="00DC4D31" w:rsidRDefault="00ED78AB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2</w:t>
            </w:r>
          </w:p>
        </w:tc>
        <w:tc>
          <w:tcPr>
            <w:tcW w:w="1766" w:type="dxa"/>
            <w:shd w:val="clear" w:color="auto" w:fill="D9E2F3"/>
          </w:tcPr>
          <w:p w:rsidR="00ED78AB" w:rsidRPr="00DC4D31" w:rsidRDefault="007D2277" w:rsidP="009F2C52">
            <w:pPr>
              <w:rPr>
                <w:color w:val="auto"/>
              </w:rPr>
            </w:pPr>
            <w:r w:rsidRPr="00DC4D31">
              <w:rPr>
                <w:rFonts w:eastAsia="Consolas"/>
                <w:color w:val="0000FF"/>
              </w:rPr>
              <w:t xml:space="preserve">#pragma </w:t>
            </w:r>
            <w:r w:rsidRPr="00DC4D31">
              <w:rPr>
                <w:rFonts w:eastAsia="Consolas"/>
                <w:color w:val="0D0D0D"/>
              </w:rPr>
              <w:t>omp for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To distribute work among threads in the for loop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both"/>
              <w:rPr>
                <w:color w:val="FFFFFF"/>
              </w:rPr>
            </w:pPr>
          </w:p>
          <w:p w:rsidR="00ED78AB" w:rsidRPr="00DC4D31" w:rsidRDefault="00ED78AB" w:rsidP="009F2C52">
            <w:pPr>
              <w:jc w:val="both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 xml:space="preserve">Input: 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NA</w:t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F07EB3">
            <w:pPr>
              <w:rPr>
                <w:color w:val="FFFFFF"/>
              </w:rPr>
            </w:pPr>
            <w:r w:rsidRPr="00DC4D31">
              <w:rPr>
                <w:color w:val="FFFFFF"/>
              </w:rPr>
              <w:t xml:space="preserve">    Output: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6736" w:dyaOrig="2145">
                <v:shape id="_x0000_i1028" type="#_x0000_t75" style="width:337.5pt;height:108pt" o:ole="">
                  <v:imagedata r:id="rId36" o:title=""/>
                </v:shape>
                <o:OLEObject Type="Embed" ProgID="PBrush" ShapeID="_x0000_i1028" DrawAspect="Content" ObjectID="_1662395557" r:id="rId37"/>
              </w:object>
            </w: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Experimental Set-up Details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ED78AB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7486" w:dyaOrig="1320">
                <v:shape id="_x0000_i1029" type="#_x0000_t75" style="width:375pt;height:66pt" o:ole="">
                  <v:imagedata r:id="rId23" o:title=""/>
                </v:shape>
                <o:OLEObject Type="Embed" ProgID="PBrush" ShapeID="_x0000_i1029" DrawAspect="Content" ObjectID="_1662395558" r:id="rId38"/>
              </w:object>
            </w:r>
          </w:p>
          <w:p w:rsidR="00ED78AB" w:rsidRPr="00DC4D31" w:rsidRDefault="00ED78AB" w:rsidP="009F2C52">
            <w:pPr>
              <w:jc w:val="both"/>
              <w:rPr>
                <w:color w:val="auto"/>
              </w:rPr>
            </w:pPr>
          </w:p>
          <w:p w:rsidR="00ED78AB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2805" w:dyaOrig="2805">
                <v:shape id="_x0000_i1030" type="#_x0000_t75" style="width:139.5pt;height:139.5pt" o:ole="">
                  <v:imagedata r:id="rId25" o:title=""/>
                </v:shape>
                <o:OLEObject Type="Embed" ProgID="PBrush" ShapeID="_x0000_i1030" DrawAspect="Content" ObjectID="_1662395559" r:id="rId39"/>
              </w:objec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Observations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ED78AB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Demonstrated function of parallel construct and retrieved number processors in parallel region and thread ID.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ED78AB" w:rsidRPr="00DC4D31" w:rsidRDefault="00ED78AB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rPr>
          <w:trHeight w:val="60"/>
        </w:trPr>
        <w:tc>
          <w:tcPr>
            <w:tcW w:w="1705" w:type="dxa"/>
            <w:shd w:val="clear" w:color="auto" w:fill="4472C4"/>
            <w:vAlign w:val="center"/>
          </w:tcPr>
          <w:p w:rsidR="00ED78AB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References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ED78AB" w:rsidRPr="00DC4D31" w:rsidRDefault="007D2277" w:rsidP="009F2C52">
            <w:pPr>
              <w:rPr>
                <w:color w:val="000099"/>
              </w:rPr>
            </w:pPr>
            <w:r w:rsidRPr="00DC4D31">
              <w:rPr>
                <w:color w:val="000099"/>
              </w:rPr>
              <w:t>https://www.openmp.org/</w:t>
            </w:r>
          </w:p>
        </w:tc>
      </w:tr>
      <w:tr w:rsidR="00EE0A8A" w:rsidTr="009F2C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705" w:type="dxa"/>
          </w:tcPr>
          <w:p w:rsidR="009F2C52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p. NoWeek:3</w:t>
            </w:r>
          </w:p>
          <w:p w:rsidR="009F2C52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Date: 30/07/2019</w:t>
            </w:r>
          </w:p>
        </w:tc>
        <w:tc>
          <w:tcPr>
            <w:tcW w:w="7759" w:type="dxa"/>
            <w:gridSpan w:val="5"/>
          </w:tcPr>
          <w:p w:rsidR="009F2C52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of construct</w:t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rPr>
                <w:color w:val="FFFFFF"/>
              </w:rPr>
            </w:pPr>
            <w:r w:rsidRPr="00DC4D31">
              <w:rPr>
                <w:rFonts w:eastAsiaTheme="minorHAnsi"/>
                <w:color w:val="FFFFFF"/>
                <w:lang w:val="en-US"/>
              </w:rPr>
              <w:t>Week:4</w:t>
            </w:r>
          </w:p>
          <w:p w:rsidR="009F2C52" w:rsidRPr="00DC4D31" w:rsidRDefault="009F2C52" w:rsidP="009F2C52">
            <w:pPr>
              <w:rPr>
                <w:color w:val="FFFFFF"/>
              </w:rPr>
            </w:pPr>
          </w:p>
          <w:p w:rsidR="009F2C52" w:rsidRPr="00DC4D31" w:rsidRDefault="009F2C52" w:rsidP="009F2C52">
            <w:pPr>
              <w:rPr>
                <w:color w:val="FFFFFF"/>
              </w:rPr>
            </w:pPr>
          </w:p>
          <w:p w:rsidR="002C31AC" w:rsidRPr="00DC4D31" w:rsidRDefault="007D2277" w:rsidP="002C31AC">
            <w:pPr>
              <w:rPr>
                <w:color w:val="FFFFFF"/>
              </w:rPr>
            </w:pPr>
            <w:r w:rsidRPr="00DC4D31">
              <w:rPr>
                <w:color w:val="FFFFFF"/>
              </w:rPr>
              <w:t>Date:</w:t>
            </w:r>
          </w:p>
          <w:p w:rsidR="009F2C52" w:rsidRPr="00DC4D31" w:rsidRDefault="007D2277" w:rsidP="002C31AC">
            <w:pPr>
              <w:rPr>
                <w:color w:val="FFFFFF"/>
              </w:rPr>
            </w:pPr>
            <w:r w:rsidRPr="00DC4D31">
              <w:rPr>
                <w:color w:val="FFFFFF"/>
              </w:rPr>
              <w:t xml:space="preserve"> </w:t>
            </w:r>
            <w:r w:rsidR="004922B9" w:rsidRPr="00DC4D31">
              <w:rPr>
                <w:rFonts w:eastAsiaTheme="minorHAnsi"/>
                <w:b/>
                <w:bCs/>
                <w:color w:val="FFFFFF"/>
                <w:lang w:val="en-US"/>
              </w:rPr>
              <w:t>12</w:t>
            </w:r>
            <w:r w:rsidR="002C31AC" w:rsidRPr="00DC4D31">
              <w:rPr>
                <w:rFonts w:eastAsiaTheme="minorHAnsi"/>
                <w:b/>
                <w:bCs/>
                <w:color w:val="FFFFFF"/>
                <w:lang w:val="en-US"/>
              </w:rPr>
              <w:t>-08-20</w:t>
            </w:r>
            <w:r w:rsidR="004922B9" w:rsidRPr="00DC4D31">
              <w:rPr>
                <w:rFonts w:eastAsiaTheme="minorHAnsi"/>
                <w:b/>
                <w:bCs/>
                <w:color w:val="FFFFFF"/>
                <w:lang w:val="en-US"/>
              </w:rPr>
              <w:t>20</w:t>
            </w:r>
          </w:p>
        </w:tc>
        <w:tc>
          <w:tcPr>
            <w:tcW w:w="7759" w:type="dxa"/>
            <w:gridSpan w:val="5"/>
            <w:shd w:val="clear" w:color="auto" w:fill="4472C4"/>
          </w:tcPr>
          <w:p w:rsidR="002C31AC" w:rsidRPr="00DC4D31" w:rsidRDefault="007D2277" w:rsidP="002C31AC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Execution Time Computation</w:t>
            </w:r>
          </w:p>
          <w:p w:rsidR="002C31AC" w:rsidRPr="00DC4D31" w:rsidRDefault="007D2277" w:rsidP="002C31AC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 xml:space="preserve">1. </w:t>
            </w: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Execution time using OpenMP clock</w:t>
            </w:r>
          </w:p>
          <w:p w:rsidR="009F2C52" w:rsidRPr="00DC4D31" w:rsidRDefault="007D2277" w:rsidP="002C31AC">
            <w:pPr>
              <w:rPr>
                <w:color w:val="FFFFFF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2. Execution time using Windows clock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7D2277" w:rsidP="009F2C52">
            <w:pPr>
              <w:tabs>
                <w:tab w:val="left" w:pos="4032"/>
                <w:tab w:val="center" w:pos="4761"/>
              </w:tabs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ab/>
            </w:r>
            <w:r w:rsidRPr="00DC4D31">
              <w:rPr>
                <w:color w:val="FFFFFF"/>
              </w:rPr>
              <w:tab/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Objectives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2C31AC" w:rsidRPr="00DC4D31" w:rsidRDefault="007D2277" w:rsidP="002C31AC">
            <w:pPr>
              <w:autoSpaceDE w:val="0"/>
              <w:autoSpaceDN w:val="0"/>
              <w:adjustRightInd w:val="0"/>
              <w:rPr>
                <w:color w:val="00009A"/>
                <w:lang w:val="en-US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To calculate the execution time of program we need time measering Construct and can be done using</w:t>
            </w:r>
          </w:p>
          <w:p w:rsidR="002C31AC" w:rsidRPr="00DC4D31" w:rsidRDefault="007D2277" w:rsidP="002C31AC">
            <w:pPr>
              <w:autoSpaceDE w:val="0"/>
              <w:autoSpaceDN w:val="0"/>
              <w:adjustRightInd w:val="0"/>
              <w:rPr>
                <w:color w:val="00009A"/>
                <w:lang w:val="en-US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1)OpenMp Clock</w:t>
            </w:r>
          </w:p>
          <w:p w:rsidR="009F2C52" w:rsidRPr="00DC4D31" w:rsidRDefault="007D2277" w:rsidP="002C31AC">
            <w:pPr>
              <w:jc w:val="both"/>
              <w:rPr>
                <w:color w:val="auto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2) Window Clock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Requirements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1705" w:type="dxa"/>
            <w:vMerge w:val="restart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Hardware:</w:t>
            </w: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Hardware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rPr>
                <w:color w:val="0000CC"/>
              </w:rPr>
            </w:pPr>
            <w:r w:rsidRPr="00DC4D31">
              <w:rPr>
                <w:color w:val="0000CC"/>
              </w:rPr>
              <w:t>Minimum Req.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CC"/>
              </w:rPr>
              <w:t>Recommended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Number of Cores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Clock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1.4 GHz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2.2GHz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3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RAM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2GB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 GB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  <w:tc>
          <w:tcPr>
            <w:tcW w:w="2410" w:type="dxa"/>
            <w:gridSpan w:val="2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Hard Disk Space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20GB-50GM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50GB</w:t>
            </w:r>
          </w:p>
        </w:tc>
      </w:tr>
      <w:tr w:rsidR="00EE0A8A" w:rsidTr="009F2C52">
        <w:tc>
          <w:tcPr>
            <w:tcW w:w="1705" w:type="dxa"/>
            <w:vMerge w:val="restart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Software:</w:t>
            </w: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Software</w:t>
            </w:r>
          </w:p>
        </w:tc>
        <w:tc>
          <w:tcPr>
            <w:tcW w:w="155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Version Details</w:t>
            </w:r>
          </w:p>
        </w:tc>
        <w:tc>
          <w:tcPr>
            <w:tcW w:w="311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auto"/>
              </w:rPr>
            </w:pPr>
            <w:r w:rsidRPr="00DC4D31">
              <w:rPr>
                <w:color w:val="0000CC"/>
              </w:rPr>
              <w:t>Description</w:t>
            </w:r>
          </w:p>
        </w:tc>
      </w:tr>
      <w:tr w:rsidR="00EE0A8A" w:rsidTr="009F2C52">
        <w:trPr>
          <w:trHeight w:val="80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Visual studio</w:t>
            </w:r>
          </w:p>
        </w:tc>
        <w:tc>
          <w:tcPr>
            <w:tcW w:w="155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2019</w:t>
            </w:r>
          </w:p>
        </w:tc>
        <w:tc>
          <w:tcPr>
            <w:tcW w:w="311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Development Environment for C,C++,C# etc.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2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OpenMP</w:t>
            </w:r>
          </w:p>
        </w:tc>
        <w:tc>
          <w:tcPr>
            <w:tcW w:w="155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4.0</w:t>
            </w:r>
          </w:p>
        </w:tc>
        <w:tc>
          <w:tcPr>
            <w:tcW w:w="311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The parallel programming library to develop parallel applications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  <w:tc>
          <w:tcPr>
            <w:tcW w:w="2410" w:type="dxa"/>
            <w:gridSpan w:val="2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  <w:tc>
          <w:tcPr>
            <w:tcW w:w="1559" w:type="dxa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  <w:tc>
          <w:tcPr>
            <w:tcW w:w="3119" w:type="dxa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Program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&lt;stdio.h&gt;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&lt;time.h&gt;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double</w:t>
            </w:r>
            <w:r w:rsidRPr="00DC4D31">
              <w:rPr>
                <w:rFonts w:eastAsiaTheme="minorHAnsi"/>
                <w:lang w:val="en-US"/>
              </w:rPr>
              <w:t xml:space="preserve"> omp_start_time_0, omp_start_time_1;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double</w:t>
            </w:r>
            <w:r w:rsidRPr="00DC4D31">
              <w:rPr>
                <w:rFonts w:eastAsiaTheme="minorHAnsi"/>
                <w:lang w:val="en-US"/>
              </w:rPr>
              <w:t xml:space="preserve"> windows_start_time = clock();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double</w:t>
            </w:r>
            <w:r w:rsidRPr="00DC4D31">
              <w:rPr>
                <w:rFonts w:eastAsiaTheme="minorHAnsi"/>
                <w:lang w:val="en-US"/>
              </w:rPr>
              <w:t xml:space="preserve"> omp_start_time = omp_get_wtime();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thread_id = omp_get_thread_num();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(thread_id == 0)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omp_start_time_0 = omp_get_wtime();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(thread_id == 1)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omp_start_time_1 = omp_get_wtime();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double</w:t>
            </w:r>
            <w:r w:rsidRPr="00DC4D31">
              <w:rPr>
                <w:rFonts w:eastAsiaTheme="minorHAnsi"/>
                <w:lang w:val="en-US"/>
              </w:rPr>
              <w:t xml:space="preserve"> windows_end_time = clock();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double</w:t>
            </w:r>
            <w:r w:rsidRPr="00DC4D31">
              <w:rPr>
                <w:rFonts w:eastAsiaTheme="minorHAnsi"/>
                <w:lang w:val="en-US"/>
              </w:rPr>
              <w:t xml:space="preserve"> omp_end_time = omp_get_wtime();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"\n\nProgram Execution Time Using Windows Clock: %f seconds"</w:t>
            </w:r>
            <w:r w:rsidRPr="00DC4D31">
              <w:rPr>
                <w:rFonts w:eastAsiaTheme="minorHAnsi"/>
                <w:lang w:val="en-US"/>
              </w:rPr>
              <w:t>, (windows_end_time -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windows_start_time));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"\nProgram Execution Time Using OpenMP Clock: %f milliseconds"</w:t>
            </w:r>
            <w:r w:rsidRPr="00DC4D31">
              <w:rPr>
                <w:rFonts w:eastAsiaTheme="minorHAnsi"/>
                <w:lang w:val="en-US"/>
              </w:rPr>
              <w:t>, (</w:t>
            </w:r>
            <w:r w:rsidRPr="00DC4D31">
              <w:rPr>
                <w:rFonts w:eastAsiaTheme="minorHAnsi"/>
                <w:lang w:val="en-US"/>
              </w:rPr>
              <w:t>omp_end_time -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omp_start_time));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"\nTime taken by Thread-0: %f"</w:t>
            </w:r>
            <w:r w:rsidRPr="00DC4D31">
              <w:rPr>
                <w:rFonts w:eastAsiaTheme="minorHAnsi"/>
                <w:lang w:val="en-US"/>
              </w:rPr>
              <w:t>, (omp_end_time - omp_start_time_0));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"\nTime taken by Thread-1: %f"</w:t>
            </w:r>
            <w:r w:rsidRPr="00DC4D31">
              <w:rPr>
                <w:rFonts w:eastAsiaTheme="minorHAnsi"/>
                <w:lang w:val="en-US"/>
              </w:rPr>
              <w:t xml:space="preserve">, (omp_end_time - </w:t>
            </w:r>
            <w:r w:rsidRPr="00DC4D31">
              <w:rPr>
                <w:rFonts w:eastAsiaTheme="minorHAnsi"/>
                <w:lang w:val="en-US"/>
              </w:rPr>
              <w:lastRenderedPageBreak/>
              <w:t>omp_start_time_1));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0;</w:t>
            </w:r>
          </w:p>
          <w:p w:rsidR="009F2C52" w:rsidRPr="00DC4D31" w:rsidRDefault="007D2277" w:rsidP="00E50BB4">
            <w:pPr>
              <w:ind w:firstLine="720"/>
              <w:rPr>
                <w:rFonts w:eastAsia="Consolas"/>
                <w:color w:val="auto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}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rPr>
          <w:trHeight w:val="640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Description of OpenMP construct</w:t>
            </w: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1766" w:type="dxa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 xml:space="preserve">OpenMP </w:t>
            </w:r>
            <w:r w:rsidRPr="00DC4D31">
              <w:rPr>
                <w:color w:val="0000CC"/>
              </w:rPr>
              <w:t>Construct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Category of Construct &amp;</w:t>
            </w:r>
          </w:p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Description of construct with reference to the application/program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CC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1766" w:type="dxa"/>
            <w:shd w:val="clear" w:color="auto" w:fill="B4C6E7"/>
          </w:tcPr>
          <w:p w:rsidR="009F2C52" w:rsidRPr="00DC4D31" w:rsidRDefault="007D2277" w:rsidP="00E50BB4">
            <w:pPr>
              <w:rPr>
                <w:rFonts w:eastAsia="Consolas"/>
                <w:color w:val="auto"/>
              </w:rPr>
            </w:pPr>
            <w:r w:rsidRPr="00DC4D31">
              <w:rPr>
                <w:rFonts w:eastAsia="Consolas"/>
                <w:color w:val="0000FF"/>
              </w:rPr>
              <w:t>#pragma</w:t>
            </w:r>
            <w:r w:rsidRPr="00DC4D31">
              <w:rPr>
                <w:rFonts w:eastAsia="Consolas"/>
                <w:color w:val="auto"/>
              </w:rPr>
              <w:t xml:space="preserve"> omp parallel</w:t>
            </w:r>
          </w:p>
        </w:tc>
        <w:tc>
          <w:tcPr>
            <w:tcW w:w="5322" w:type="dxa"/>
            <w:gridSpan w:val="3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 xml:space="preserve"> To parallelize structured block </w:t>
            </w:r>
          </w:p>
        </w:tc>
      </w:tr>
      <w:tr w:rsidR="00EE0A8A" w:rsidTr="009F2C52"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2</w:t>
            </w:r>
          </w:p>
        </w:tc>
        <w:tc>
          <w:tcPr>
            <w:tcW w:w="1766" w:type="dxa"/>
            <w:shd w:val="clear" w:color="auto" w:fill="D9E2F3"/>
          </w:tcPr>
          <w:p w:rsidR="009F2C52" w:rsidRPr="00DC4D31" w:rsidRDefault="007D2277" w:rsidP="009F2C52">
            <w:pPr>
              <w:rPr>
                <w:color w:val="auto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omp_get_thread_num()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E50BB4" w:rsidRPr="00DC4D31" w:rsidRDefault="007D2277" w:rsidP="009F2C52">
            <w:pPr>
              <w:jc w:val="both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This is used to give the thread number which is currently executing.</w:t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E50BB4" w:rsidRPr="00DC4D31" w:rsidRDefault="00E50BB4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E50BB4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3</w:t>
            </w:r>
          </w:p>
        </w:tc>
        <w:tc>
          <w:tcPr>
            <w:tcW w:w="1766" w:type="dxa"/>
            <w:shd w:val="clear" w:color="auto" w:fill="D9E2F3"/>
          </w:tcPr>
          <w:p w:rsidR="00E50BB4" w:rsidRPr="00DC4D31" w:rsidRDefault="007D2277" w:rsidP="009F2C52">
            <w:pPr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omp_get_wtime()</w:t>
            </w:r>
          </w:p>
        </w:tc>
        <w:tc>
          <w:tcPr>
            <w:tcW w:w="5322" w:type="dxa"/>
            <w:gridSpan w:val="3"/>
            <w:shd w:val="clear" w:color="auto" w:fill="D9E2F3"/>
          </w:tcPr>
          <w:p w:rsidR="00E50BB4" w:rsidRPr="00DC4D31" w:rsidRDefault="007D2277" w:rsidP="009F2C52">
            <w:pPr>
              <w:jc w:val="both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It is used to find out the taken by each thread in this code.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both"/>
              <w:rPr>
                <w:color w:val="FFFFFF"/>
              </w:rPr>
            </w:pPr>
          </w:p>
          <w:p w:rsidR="009F2C52" w:rsidRPr="00DC4D31" w:rsidRDefault="009F2C52" w:rsidP="009F2C52">
            <w:pPr>
              <w:jc w:val="both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 xml:space="preserve">Input: </w:t>
            </w:r>
          </w:p>
        </w:tc>
        <w:tc>
          <w:tcPr>
            <w:tcW w:w="7759" w:type="dxa"/>
            <w:gridSpan w:val="5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  <w:p w:rsidR="009F2C52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NA</w:t>
            </w: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  <w:p w:rsidR="009F2C52" w:rsidRPr="00DC4D31" w:rsidRDefault="007D2277" w:rsidP="00E50BB4">
            <w:pPr>
              <w:rPr>
                <w:color w:val="FFFFFF"/>
              </w:rPr>
            </w:pPr>
            <w:r w:rsidRPr="00DC4D31">
              <w:rPr>
                <w:color w:val="FFFFFF"/>
              </w:rPr>
              <w:t xml:space="preserve">         Output: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  <w:p w:rsidR="009F2C52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8549" w:dyaOrig="1935">
                <v:shape id="_x0000_i1031" type="#_x0000_t75" style="width:377.25pt;height:105.75pt" o:ole="">
                  <v:imagedata r:id="rId40" o:title=""/>
                </v:shape>
                <o:OLEObject Type="Embed" ProgID="PBrush" ShapeID="_x0000_i1031" DrawAspect="Content" ObjectID="_1662395560" r:id="rId41"/>
              </w:object>
            </w:r>
          </w:p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Experimental Set-up Details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9F2C52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7486" w:dyaOrig="1320">
                <v:shape id="_x0000_i1032" type="#_x0000_t75" style="width:375pt;height:66pt" o:ole="">
                  <v:imagedata r:id="rId23" o:title=""/>
                </v:shape>
                <o:OLEObject Type="Embed" ProgID="PBrush" ShapeID="_x0000_i1032" DrawAspect="Content" ObjectID="_1662395561" r:id="rId42"/>
              </w:object>
            </w:r>
          </w:p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  <w:p w:rsidR="009F2C52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2805" w:dyaOrig="2805">
                <v:shape id="_x0000_i1033" type="#_x0000_t75" style="width:139.5pt;height:139.5pt" o:ole="">
                  <v:imagedata r:id="rId25" o:title=""/>
                </v:shape>
                <o:OLEObject Type="Embed" ProgID="PBrush" ShapeID="_x0000_i1033" DrawAspect="Content" ObjectID="_1662395562" r:id="rId43"/>
              </w:object>
            </w:r>
          </w:p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Observations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 xml:space="preserve">Here We have written a code </w:t>
            </w:r>
            <w:r w:rsidRPr="00DC4D31">
              <w:rPr>
                <w:rFonts w:eastAsiaTheme="minorHAnsi"/>
                <w:lang w:val="en-US"/>
              </w:rPr>
              <w:t>to demonstrate the how we can use the time measering construct of opennmp and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the window time .Here we have calculated the time taken by each thread to do some task and also wh have the</w:t>
            </w:r>
          </w:p>
          <w:p w:rsidR="00E50BB4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time taken by parallel region by both the ways 1) omp_get_time();</w:t>
            </w:r>
          </w:p>
          <w:p w:rsidR="009F2C52" w:rsidRPr="00DC4D31" w:rsidRDefault="007D2277" w:rsidP="00E50BB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2 )c</w:t>
            </w:r>
            <w:r w:rsidRPr="00DC4D31">
              <w:rPr>
                <w:rFonts w:eastAsiaTheme="minorHAnsi"/>
                <w:lang w:val="en-US"/>
              </w:rPr>
              <w:t>lock() of window.</w:t>
            </w:r>
          </w:p>
        </w:tc>
      </w:tr>
      <w:tr w:rsidR="00EE0A8A" w:rsidTr="009F2C52">
        <w:tc>
          <w:tcPr>
            <w:tcW w:w="9464" w:type="dxa"/>
            <w:gridSpan w:val="6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9F2C52">
        <w:trPr>
          <w:trHeight w:val="60"/>
        </w:trPr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References</w:t>
            </w:r>
          </w:p>
        </w:tc>
        <w:tc>
          <w:tcPr>
            <w:tcW w:w="7759" w:type="dxa"/>
            <w:gridSpan w:val="5"/>
            <w:shd w:val="clear" w:color="auto" w:fill="B4C6E7"/>
          </w:tcPr>
          <w:p w:rsidR="009F2C52" w:rsidRPr="00DC4D31" w:rsidRDefault="00EE0A8A" w:rsidP="009F2C52">
            <w:pPr>
              <w:rPr>
                <w:color w:val="000099"/>
              </w:rPr>
            </w:pPr>
            <w:hyperlink r:id="rId44" w:history="1">
              <w:r w:rsidR="007D2277" w:rsidRPr="00DC4D31">
                <w:rPr>
                  <w:color w:val="0000FF"/>
                  <w:u w:val="single"/>
                </w:rPr>
                <w:t>https://www.openmp.org/</w:t>
              </w:r>
            </w:hyperlink>
          </w:p>
          <w:p w:rsidR="009F2C52" w:rsidRPr="00DC4D31" w:rsidRDefault="007D2277" w:rsidP="009F2C52">
            <w:pPr>
              <w:rPr>
                <w:color w:val="000099"/>
              </w:rPr>
            </w:pPr>
            <w:r w:rsidRPr="00DC4D31">
              <w:rPr>
                <w:rFonts w:eastAsiaTheme="minorHAnsi"/>
                <w:color w:val="0563C2"/>
                <w:lang w:val="en-US"/>
              </w:rPr>
              <w:t>https://docs.microsoft.com/en-us/cpp/parallel/openmp/openmp-in-visual-cpp</w:t>
            </w:r>
          </w:p>
        </w:tc>
      </w:tr>
    </w:tbl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Default="009F2C52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Default="00051745" w:rsidP="009F2C52">
      <w:pPr>
        <w:rPr>
          <w:szCs w:val="24"/>
        </w:rPr>
      </w:pPr>
    </w:p>
    <w:p w:rsidR="00051745" w:rsidRPr="00DC4D31" w:rsidRDefault="00051745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E50BB4" w:rsidRPr="00DC4D31" w:rsidRDefault="00E50BB4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tbl>
      <w:tblPr>
        <w:tblStyle w:val="280"/>
        <w:tblW w:w="1892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000"/>
      </w:tblPr>
      <w:tblGrid>
        <w:gridCol w:w="1705"/>
        <w:gridCol w:w="671"/>
        <w:gridCol w:w="1766"/>
        <w:gridCol w:w="113"/>
        <w:gridCol w:w="531"/>
        <w:gridCol w:w="1559"/>
        <w:gridCol w:w="3119"/>
        <w:gridCol w:w="9464"/>
      </w:tblGrid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Week:5</w:t>
            </w:r>
          </w:p>
          <w:p w:rsidR="009F2C52" w:rsidRPr="00DC4D31" w:rsidRDefault="009F2C52" w:rsidP="009F2C52">
            <w:pPr>
              <w:rPr>
                <w:color w:val="FFFFFF"/>
              </w:rPr>
            </w:pPr>
          </w:p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 xml:space="preserve">Date: </w:t>
            </w:r>
          </w:p>
          <w:p w:rsidR="009F2C52" w:rsidRPr="00DC4D31" w:rsidRDefault="007D2277" w:rsidP="009F2C52">
            <w:pPr>
              <w:rPr>
                <w:color w:val="FFFFFF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19-08-2020</w:t>
            </w:r>
          </w:p>
        </w:tc>
        <w:tc>
          <w:tcPr>
            <w:tcW w:w="7759" w:type="dxa"/>
            <w:gridSpan w:val="6"/>
            <w:shd w:val="clear" w:color="auto" w:fill="4472C4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 xml:space="preserve">Develop a sample program using </w:t>
            </w: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Execution Environment Routines and write</w:t>
            </w:r>
          </w:p>
          <w:p w:rsidR="009F2C52" w:rsidRPr="00DC4D31" w:rsidRDefault="007D2277" w:rsidP="00D05278">
            <w:pPr>
              <w:rPr>
                <w:color w:val="FFFFFF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interesting observations by comparing various routines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9F2C52" w:rsidRPr="00DC4D31" w:rsidRDefault="007D2277" w:rsidP="009F2C52">
            <w:pPr>
              <w:tabs>
                <w:tab w:val="left" w:pos="4032"/>
                <w:tab w:val="center" w:pos="4761"/>
              </w:tabs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ab/>
            </w:r>
            <w:r w:rsidRPr="00DC4D31">
              <w:rPr>
                <w:color w:val="FFFFFF"/>
              </w:rPr>
              <w:tab/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Objectives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9F2C52" w:rsidRPr="00DC4D31" w:rsidRDefault="007D2277" w:rsidP="00D05278">
            <w:pPr>
              <w:ind w:left="720"/>
              <w:jc w:val="both"/>
              <w:rPr>
                <w:color w:val="auto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To execute an OpenMP program demonstrating the results of various environment constructs.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Requirements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Hardware:</w:t>
            </w: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Hardware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rPr>
                <w:color w:val="0000CC"/>
              </w:rPr>
            </w:pPr>
            <w:r w:rsidRPr="00DC4D31">
              <w:rPr>
                <w:color w:val="0000CC"/>
              </w:rPr>
              <w:t>Minimum Req.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CC"/>
              </w:rPr>
              <w:t>Recommended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Number of Cores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Clock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1.4 GHz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2.2GHz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3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RAM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2GB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 GB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Hard Disk Space</w:t>
            </w:r>
          </w:p>
        </w:tc>
        <w:tc>
          <w:tcPr>
            <w:tcW w:w="1559" w:type="dxa"/>
            <w:shd w:val="clear" w:color="auto" w:fill="B4C6E7"/>
          </w:tcPr>
          <w:p w:rsidR="009F2C52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20GB-50GM</w:t>
            </w:r>
          </w:p>
        </w:tc>
        <w:tc>
          <w:tcPr>
            <w:tcW w:w="3119" w:type="dxa"/>
            <w:shd w:val="clear" w:color="auto" w:fill="B4C6E7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50GB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Software:</w:t>
            </w: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3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Software</w:t>
            </w:r>
          </w:p>
        </w:tc>
        <w:tc>
          <w:tcPr>
            <w:tcW w:w="155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Version Details</w:t>
            </w:r>
          </w:p>
        </w:tc>
        <w:tc>
          <w:tcPr>
            <w:tcW w:w="311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auto"/>
              </w:rPr>
            </w:pPr>
            <w:r w:rsidRPr="00DC4D31">
              <w:rPr>
                <w:color w:val="0000CC"/>
              </w:rPr>
              <w:t>Description</w:t>
            </w:r>
          </w:p>
        </w:tc>
      </w:tr>
      <w:tr w:rsidR="00EE0A8A" w:rsidTr="00D05278">
        <w:trPr>
          <w:gridAfter w:val="1"/>
          <w:wAfter w:w="9464" w:type="dxa"/>
          <w:trHeight w:val="80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3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Visual studio</w:t>
            </w:r>
          </w:p>
        </w:tc>
        <w:tc>
          <w:tcPr>
            <w:tcW w:w="155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2019</w:t>
            </w:r>
          </w:p>
        </w:tc>
        <w:tc>
          <w:tcPr>
            <w:tcW w:w="311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Development Environment for C,C++,C# etc.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3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OpenMP</w:t>
            </w:r>
          </w:p>
        </w:tc>
        <w:tc>
          <w:tcPr>
            <w:tcW w:w="155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4.0</w:t>
            </w:r>
          </w:p>
        </w:tc>
        <w:tc>
          <w:tcPr>
            <w:tcW w:w="3119" w:type="dxa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 xml:space="preserve">The </w:t>
            </w:r>
            <w:r w:rsidRPr="00DC4D31">
              <w:rPr>
                <w:color w:val="000099"/>
              </w:rPr>
              <w:t>parallel programming library to develop parallel applications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9F2C52" w:rsidRPr="00DC4D31" w:rsidRDefault="009F2C52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  <w:tc>
          <w:tcPr>
            <w:tcW w:w="2410" w:type="dxa"/>
            <w:gridSpan w:val="3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  <w:tc>
          <w:tcPr>
            <w:tcW w:w="1559" w:type="dxa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  <w:tc>
          <w:tcPr>
            <w:tcW w:w="3119" w:type="dxa"/>
            <w:shd w:val="clear" w:color="auto" w:fill="D9E2F3"/>
          </w:tcPr>
          <w:p w:rsidR="009F2C52" w:rsidRPr="00DC4D31" w:rsidRDefault="009F2C52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Program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&lt;stdio.h&gt;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j;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noOfThreads;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omp_set_num_threads(2);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(omp_in_parallel != 0)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"\noutside parallel region"</w:t>
            </w:r>
            <w:r w:rsidRPr="00DC4D31">
              <w:rPr>
                <w:rFonts w:eastAsiaTheme="minorHAnsi"/>
                <w:lang w:val="en-US"/>
              </w:rPr>
              <w:t>);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(omp_in_parallel)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"\ninside parallel region"</w:t>
            </w:r>
            <w:r w:rsidRPr="00DC4D31">
              <w:rPr>
                <w:rFonts w:eastAsiaTheme="minorHAnsi"/>
                <w:lang w:val="en-US"/>
              </w:rPr>
              <w:t>);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noOfThreads = omp_get_num_threads();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lastRenderedPageBreak/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"\nNo of threads in parallel region are: %d"</w:t>
            </w:r>
            <w:r w:rsidRPr="00DC4D31">
              <w:rPr>
                <w:rFonts w:eastAsiaTheme="minorHAnsi"/>
                <w:lang w:val="en-US"/>
              </w:rPr>
              <w:t>, noOfThreads);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"\nMaximum number of threads in parallel region are: %d"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lang w:val="en-US"/>
              </w:rPr>
              <w:t>omp_get_max_threads());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"\nnumber of processors available in parallel region are: %d"</w:t>
            </w:r>
            <w:r w:rsidRPr="00DC4D31">
              <w:rPr>
                <w:rFonts w:eastAsiaTheme="minorHAnsi"/>
                <w:lang w:val="en-US"/>
              </w:rPr>
              <w:t>, omp_get_num_procs());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 </w:t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  <w:r w:rsidRPr="00DC4D31">
              <w:rPr>
                <w:rFonts w:eastAsiaTheme="minorHAnsi"/>
                <w:lang w:val="en-US"/>
              </w:rPr>
              <w:t xml:space="preserve"> (j = 0; j &lt; 5; j++) {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"\niteration is : %d and hello by thread:  %d"</w:t>
            </w:r>
            <w:r w:rsidRPr="00DC4D31">
              <w:rPr>
                <w:rFonts w:eastAsiaTheme="minorHAnsi"/>
                <w:lang w:val="en-US"/>
              </w:rPr>
              <w:t>, j, omp_get_thread_num());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05278" w:rsidRPr="00DC4D31" w:rsidRDefault="00D05278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0;</w:t>
            </w:r>
          </w:p>
          <w:p w:rsidR="009F2C52" w:rsidRPr="00DC4D31" w:rsidRDefault="007D2277" w:rsidP="00D05278">
            <w:pPr>
              <w:autoSpaceDE w:val="0"/>
              <w:autoSpaceDN w:val="0"/>
              <w:adjustRightInd w:val="0"/>
              <w:rPr>
                <w:rFonts w:eastAsia="Consola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9F2C52" w:rsidRPr="00DC4D31" w:rsidRDefault="009F2C52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  <w:trHeight w:val="640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9F2C52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Description of OpenMP construct</w:t>
            </w:r>
          </w:p>
        </w:tc>
        <w:tc>
          <w:tcPr>
            <w:tcW w:w="671" w:type="dxa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1879" w:type="dxa"/>
            <w:gridSpan w:val="2"/>
            <w:shd w:val="clear" w:color="auto" w:fill="D9E2F3"/>
          </w:tcPr>
          <w:p w:rsidR="009F2C52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OpenMP Construct</w:t>
            </w:r>
          </w:p>
        </w:tc>
        <w:tc>
          <w:tcPr>
            <w:tcW w:w="5209" w:type="dxa"/>
            <w:gridSpan w:val="3"/>
            <w:shd w:val="clear" w:color="auto" w:fill="D9E2F3"/>
          </w:tcPr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Category of Construct &amp;</w:t>
            </w:r>
          </w:p>
          <w:p w:rsidR="009F2C52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Description of construct with reference to the application/program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CC"/>
              </w:rPr>
            </w:pP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9E1B66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1879" w:type="dxa"/>
            <w:gridSpan w:val="2"/>
            <w:shd w:val="clear" w:color="auto" w:fill="B4C6E7"/>
          </w:tcPr>
          <w:p w:rsidR="00D05278" w:rsidRPr="00DC4D31" w:rsidRDefault="00D05278" w:rsidP="009E1B66">
            <w:pPr>
              <w:rPr>
                <w:rFonts w:eastAsia="Consolas"/>
                <w:color w:val="auto"/>
              </w:rPr>
            </w:pPr>
          </w:p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rFonts w:eastAsia="Consolas"/>
              </w:rPr>
              <w:t>omp_set_num_threads</w:t>
            </w:r>
          </w:p>
        </w:tc>
        <w:tc>
          <w:tcPr>
            <w:tcW w:w="5209" w:type="dxa"/>
            <w:gridSpan w:val="3"/>
            <w:shd w:val="clear" w:color="auto" w:fill="B4C6E7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 xml:space="preserve">Specifies the number of threads used by default in subsequent </w:t>
            </w:r>
            <w:r w:rsidRPr="00DC4D31">
              <w:rPr>
                <w:color w:val="auto"/>
              </w:rPr>
              <w:t>parallel sections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2</w:t>
            </w:r>
          </w:p>
        </w:tc>
        <w:tc>
          <w:tcPr>
            <w:tcW w:w="1879" w:type="dxa"/>
            <w:gridSpan w:val="2"/>
            <w:shd w:val="clear" w:color="auto" w:fill="D9E2F3"/>
          </w:tcPr>
          <w:p w:rsidR="00D05278" w:rsidRPr="00DC4D31" w:rsidRDefault="007D2277" w:rsidP="009E1B66">
            <w:pPr>
              <w:rPr>
                <w:color w:val="auto"/>
              </w:rPr>
            </w:pPr>
            <w:r w:rsidRPr="00DC4D31">
              <w:rPr>
                <w:rFonts w:eastAsia="Consolas"/>
              </w:rPr>
              <w:t>omp_in_parallel</w:t>
            </w:r>
          </w:p>
        </w:tc>
        <w:tc>
          <w:tcPr>
            <w:tcW w:w="5209" w:type="dxa"/>
            <w:gridSpan w:val="3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This function returns true if currently running in parallel, false otherwise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3</w:t>
            </w:r>
          </w:p>
        </w:tc>
        <w:tc>
          <w:tcPr>
            <w:tcW w:w="1879" w:type="dxa"/>
            <w:gridSpan w:val="2"/>
            <w:shd w:val="clear" w:color="auto" w:fill="D9E2F3"/>
          </w:tcPr>
          <w:p w:rsidR="00D05278" w:rsidRPr="00DC4D31" w:rsidRDefault="007D2277" w:rsidP="009E1B66">
            <w:pPr>
              <w:rPr>
                <w:rFonts w:eastAsia="Consolas"/>
                <w:color w:val="0000FF"/>
              </w:rPr>
            </w:pPr>
            <w:r w:rsidRPr="00DC4D31">
              <w:rPr>
                <w:rFonts w:eastAsia="Consolas"/>
              </w:rPr>
              <w:t>omp_get_num_threads</w:t>
            </w:r>
          </w:p>
        </w:tc>
        <w:tc>
          <w:tcPr>
            <w:tcW w:w="5209" w:type="dxa"/>
            <w:gridSpan w:val="3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Returns the number of threads in the current team. In a sequential section of the program omp_get_num_threads returns</w:t>
            </w:r>
            <w:r w:rsidRPr="00DC4D31">
              <w:rPr>
                <w:color w:val="auto"/>
              </w:rPr>
              <w:t xml:space="preserve"> 1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4</w:t>
            </w:r>
          </w:p>
        </w:tc>
        <w:tc>
          <w:tcPr>
            <w:tcW w:w="1879" w:type="dxa"/>
            <w:gridSpan w:val="2"/>
            <w:shd w:val="clear" w:color="auto" w:fill="D9E2F3"/>
          </w:tcPr>
          <w:p w:rsidR="00D05278" w:rsidRPr="00DC4D31" w:rsidRDefault="007D2277" w:rsidP="009E1B66">
            <w:pPr>
              <w:rPr>
                <w:rFonts w:eastAsia="Consolas"/>
              </w:rPr>
            </w:pPr>
            <w:r w:rsidRPr="00DC4D31">
              <w:rPr>
                <w:rFonts w:eastAsia="Consolas"/>
              </w:rPr>
              <w:t>omp_get_max_threads</w:t>
            </w:r>
          </w:p>
        </w:tc>
        <w:tc>
          <w:tcPr>
            <w:tcW w:w="5209" w:type="dxa"/>
            <w:gridSpan w:val="3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maximum number of threads that can be used to form a new team if a parallel region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5</w:t>
            </w:r>
          </w:p>
        </w:tc>
        <w:tc>
          <w:tcPr>
            <w:tcW w:w="1879" w:type="dxa"/>
            <w:gridSpan w:val="2"/>
            <w:shd w:val="clear" w:color="auto" w:fill="D9E2F3"/>
          </w:tcPr>
          <w:p w:rsidR="00D05278" w:rsidRPr="00DC4D31" w:rsidRDefault="007D2277" w:rsidP="009E1B66">
            <w:pPr>
              <w:rPr>
                <w:rFonts w:eastAsia="Consolas"/>
              </w:rPr>
            </w:pPr>
            <w:r w:rsidRPr="00DC4D31">
              <w:rPr>
                <w:rFonts w:eastAsia="Consolas"/>
              </w:rPr>
              <w:t>omp_get_num_procs</w:t>
            </w:r>
          </w:p>
        </w:tc>
        <w:tc>
          <w:tcPr>
            <w:tcW w:w="5209" w:type="dxa"/>
            <w:gridSpan w:val="3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The number of online processors on the machine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6</w:t>
            </w:r>
          </w:p>
        </w:tc>
        <w:tc>
          <w:tcPr>
            <w:tcW w:w="1879" w:type="dxa"/>
            <w:gridSpan w:val="2"/>
            <w:shd w:val="clear" w:color="auto" w:fill="D9E2F3"/>
          </w:tcPr>
          <w:p w:rsidR="00D05278" w:rsidRPr="00DC4D31" w:rsidRDefault="007D2277" w:rsidP="009E1B66">
            <w:pPr>
              <w:rPr>
                <w:rFonts w:eastAsia="Consolas"/>
              </w:rPr>
            </w:pPr>
            <w:r w:rsidRPr="00DC4D31">
              <w:rPr>
                <w:rFonts w:eastAsia="Consolas"/>
              </w:rPr>
              <w:t>omp_get_thread_num</w:t>
            </w:r>
          </w:p>
        </w:tc>
        <w:tc>
          <w:tcPr>
            <w:tcW w:w="5209" w:type="dxa"/>
            <w:gridSpan w:val="3"/>
            <w:shd w:val="clear" w:color="auto" w:fill="D9E2F3"/>
          </w:tcPr>
          <w:p w:rsidR="00D05278" w:rsidRPr="00DC4D31" w:rsidRDefault="007D2277" w:rsidP="009E1B66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function returns the number of the currently executing</w:t>
            </w:r>
            <w:r w:rsidRPr="00DC4D31">
              <w:rPr>
                <w:color w:val="auto"/>
              </w:rPr>
              <w:t xml:space="preserve"> thread within the team. The number returned will always be between 0 and NUM_PARTHDS - 1</w:t>
            </w:r>
          </w:p>
        </w:tc>
      </w:tr>
      <w:tr w:rsidR="00EE0A8A" w:rsidTr="00D05278"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both"/>
              <w:rPr>
                <w:color w:val="FFFFFF"/>
              </w:rPr>
            </w:pPr>
          </w:p>
          <w:p w:rsidR="00D05278" w:rsidRPr="00DC4D31" w:rsidRDefault="00D05278" w:rsidP="009F2C52">
            <w:pPr>
              <w:jc w:val="both"/>
              <w:rPr>
                <w:color w:val="FFFFFF"/>
              </w:rPr>
            </w:pPr>
          </w:p>
        </w:tc>
        <w:tc>
          <w:tcPr>
            <w:tcW w:w="9464" w:type="dxa"/>
            <w:vAlign w:val="center"/>
          </w:tcPr>
          <w:p w:rsidR="00D05278" w:rsidRPr="00DC4D31" w:rsidRDefault="00D05278" w:rsidP="009E1B66">
            <w:pPr>
              <w:jc w:val="both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 xml:space="preserve">Input: 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NA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 xml:space="preserve">    Output: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9421" w:dyaOrig="3375">
                <v:shape id="_x0000_i1034" type="#_x0000_t75" style="width:376.5pt;height:135.75pt" o:ole="">
                  <v:imagedata r:id="rId45" o:title=""/>
                </v:shape>
                <o:OLEObject Type="Embed" ProgID="PBrush" ShapeID="_x0000_i1034" DrawAspect="Content" ObjectID="_1662395563" r:id="rId46"/>
              </w:object>
            </w: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Experimental Set-up Details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7486" w:dyaOrig="1320">
                <v:shape id="_x0000_i1035" type="#_x0000_t75" style="width:375pt;height:66pt" o:ole="">
                  <v:imagedata r:id="rId23" o:title=""/>
                </v:shape>
                <o:OLEObject Type="Embed" ProgID="PBrush" ShapeID="_x0000_i1035" DrawAspect="Content" ObjectID="_1662395564" r:id="rId47"/>
              </w:object>
            </w: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2805" w:dyaOrig="2805">
                <v:shape id="_x0000_i1036" type="#_x0000_t75" style="width:139.5pt;height:139.5pt" o:ole="">
                  <v:imagedata r:id="rId25" o:title=""/>
                </v:shape>
                <o:OLEObject Type="Embed" ProgID="PBrush" ShapeID="_x0000_i1036" DrawAspect="Content" ObjectID="_1662395565" r:id="rId48"/>
              </w:object>
            </w: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Observations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 xml:space="preserve">Here we have executed </w:t>
            </w:r>
            <w:r w:rsidRPr="00DC4D31">
              <w:rPr>
                <w:rFonts w:eastAsiaTheme="minorHAnsi"/>
                <w:color w:val="auto"/>
                <w:lang w:val="en-US"/>
              </w:rPr>
              <w:t>some Environment routine to get the idea about there functionlity and how they are used in the effectively way to parallelize the code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  <w:trHeight w:val="60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References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Pr="00DC4D31" w:rsidRDefault="007D2277" w:rsidP="009F2C52">
            <w:pPr>
              <w:rPr>
                <w:color w:val="000099"/>
              </w:rPr>
            </w:pPr>
            <w:r w:rsidRPr="00DC4D31">
              <w:rPr>
                <w:color w:val="000099"/>
              </w:rPr>
              <w:t>https://www.openmp.org/</w:t>
            </w:r>
          </w:p>
        </w:tc>
      </w:tr>
      <w:tr w:rsidR="00EE0A8A" w:rsidTr="00D052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9464" w:type="dxa"/>
        </w:trPr>
        <w:tc>
          <w:tcPr>
            <w:tcW w:w="1705" w:type="dxa"/>
          </w:tcPr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p. No.:1,2,3</w:t>
            </w:r>
          </w:p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Week:3</w:t>
            </w: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Default="00D05278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Default="00051745" w:rsidP="009F2C52">
            <w:pPr>
              <w:rPr>
                <w:color w:val="FFFFFF"/>
              </w:rPr>
            </w:pPr>
          </w:p>
          <w:p w:rsidR="00051745" w:rsidRPr="00DC4D31" w:rsidRDefault="00051745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>Date: 30/07/2019</w:t>
            </w:r>
          </w:p>
        </w:tc>
        <w:tc>
          <w:tcPr>
            <w:tcW w:w="7759" w:type="dxa"/>
            <w:gridSpan w:val="6"/>
          </w:tcPr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lastRenderedPageBreak/>
              <w:t>of construct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rFonts w:eastAsiaTheme="minorHAnsi"/>
                <w:color w:val="FFFFFF"/>
                <w:lang w:val="en-US"/>
              </w:rPr>
              <w:lastRenderedPageBreak/>
              <w:t>Week:6</w:t>
            </w: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D05278" w:rsidP="009F2C52">
            <w:pPr>
              <w:rPr>
                <w:color w:val="FFFFFF"/>
              </w:rPr>
            </w:pPr>
          </w:p>
          <w:p w:rsidR="00D05278" w:rsidRPr="00DC4D31" w:rsidRDefault="007D2277" w:rsidP="009F2C52">
            <w:pPr>
              <w:rPr>
                <w:color w:val="FFFFFF"/>
              </w:rPr>
            </w:pPr>
            <w:r w:rsidRPr="00DC4D31">
              <w:rPr>
                <w:color w:val="FFFFFF"/>
              </w:rPr>
              <w:t xml:space="preserve">Date: </w:t>
            </w:r>
            <w:r w:rsidRPr="00DC4D31">
              <w:rPr>
                <w:color w:val="FFFFFF"/>
              </w:rPr>
              <w:t>30/07/2019</w:t>
            </w:r>
          </w:p>
        </w:tc>
        <w:tc>
          <w:tcPr>
            <w:tcW w:w="7759" w:type="dxa"/>
            <w:gridSpan w:val="6"/>
            <w:shd w:val="clear" w:color="auto" w:fill="4472C4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An OpeMP programs for demonstrate of Worksharing Constructs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1.Loop Constructs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lang w:val="en-US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2.Section Constructs</w:t>
            </w:r>
          </w:p>
          <w:p w:rsidR="00D05278" w:rsidRPr="00DC4D31" w:rsidRDefault="007D2277" w:rsidP="00D05278">
            <w:pPr>
              <w:rPr>
                <w:color w:val="FFFFFF"/>
              </w:rPr>
            </w:pPr>
            <w:r w:rsidRPr="00DC4D31">
              <w:rPr>
                <w:rFonts w:eastAsiaTheme="minorHAnsi"/>
                <w:b/>
                <w:bCs/>
                <w:color w:val="FFFFFF"/>
                <w:lang w:val="en-US"/>
              </w:rPr>
              <w:t>3.Single Construct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7D2277" w:rsidP="009F2C52">
            <w:pPr>
              <w:tabs>
                <w:tab w:val="left" w:pos="4032"/>
                <w:tab w:val="center" w:pos="4761"/>
              </w:tabs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ab/>
            </w:r>
            <w:r w:rsidRPr="00DC4D31">
              <w:rPr>
                <w:color w:val="FFFFFF"/>
              </w:rPr>
              <w:tab/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Objectives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color w:val="00009A"/>
                <w:lang w:val="en-US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1. To demonstrate how the loop is parallelized by dividing the iterations among the threads using Loop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color w:val="00009A"/>
                <w:lang w:val="en-US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Construct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color w:val="00009A"/>
                <w:lang w:val="en-US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2. To demonstrate how the omp sections directive distributes work among threads bound to a defined</w:t>
            </w:r>
          </w:p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color w:val="00009A"/>
                <w:lang w:val="en-US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parallel region.</w:t>
            </w:r>
          </w:p>
          <w:p w:rsidR="00D05278" w:rsidRPr="00DC4D31" w:rsidRDefault="007D2277" w:rsidP="00D05278">
            <w:pPr>
              <w:jc w:val="both"/>
              <w:rPr>
                <w:color w:val="auto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3. The omp single directive identifies a section of code that must be run by a single available thread.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Requirements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Hardware:</w:t>
            </w: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Hardware</w:t>
            </w:r>
          </w:p>
        </w:tc>
        <w:tc>
          <w:tcPr>
            <w:tcW w:w="1559" w:type="dxa"/>
            <w:shd w:val="clear" w:color="auto" w:fill="B4C6E7"/>
          </w:tcPr>
          <w:p w:rsidR="00D05278" w:rsidRPr="00DC4D31" w:rsidRDefault="007D2277" w:rsidP="009F2C52">
            <w:pPr>
              <w:rPr>
                <w:color w:val="0000CC"/>
              </w:rPr>
            </w:pPr>
            <w:r w:rsidRPr="00DC4D31">
              <w:rPr>
                <w:color w:val="0000CC"/>
              </w:rPr>
              <w:t>Minimum Req.</w:t>
            </w:r>
          </w:p>
        </w:tc>
        <w:tc>
          <w:tcPr>
            <w:tcW w:w="3119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CC"/>
              </w:rPr>
              <w:t>Recommended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Number of Cores</w:t>
            </w:r>
          </w:p>
        </w:tc>
        <w:tc>
          <w:tcPr>
            <w:tcW w:w="1559" w:type="dxa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3119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Clock</w:t>
            </w:r>
          </w:p>
        </w:tc>
        <w:tc>
          <w:tcPr>
            <w:tcW w:w="1559" w:type="dxa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1.4 GHz</w:t>
            </w:r>
          </w:p>
        </w:tc>
        <w:tc>
          <w:tcPr>
            <w:tcW w:w="3119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2.2GHz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3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RAM</w:t>
            </w:r>
          </w:p>
        </w:tc>
        <w:tc>
          <w:tcPr>
            <w:tcW w:w="1559" w:type="dxa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2GB</w:t>
            </w:r>
          </w:p>
        </w:tc>
        <w:tc>
          <w:tcPr>
            <w:tcW w:w="3119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 GB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</w:t>
            </w:r>
          </w:p>
        </w:tc>
        <w:tc>
          <w:tcPr>
            <w:tcW w:w="2410" w:type="dxa"/>
            <w:gridSpan w:val="3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Hard Disk Space</w:t>
            </w:r>
          </w:p>
        </w:tc>
        <w:tc>
          <w:tcPr>
            <w:tcW w:w="1559" w:type="dxa"/>
            <w:shd w:val="clear" w:color="auto" w:fill="B4C6E7"/>
          </w:tcPr>
          <w:p w:rsidR="00D05278" w:rsidRPr="00DC4D31" w:rsidRDefault="007D2277" w:rsidP="009F2C52">
            <w:pPr>
              <w:jc w:val="both"/>
              <w:rPr>
                <w:color w:val="000099"/>
              </w:rPr>
            </w:pPr>
            <w:r w:rsidRPr="00DC4D31">
              <w:rPr>
                <w:color w:val="000099"/>
              </w:rPr>
              <w:t>20GB-50GM</w:t>
            </w:r>
          </w:p>
        </w:tc>
        <w:tc>
          <w:tcPr>
            <w:tcW w:w="3119" w:type="dxa"/>
            <w:shd w:val="clear" w:color="auto" w:fill="B4C6E7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50GB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Software:</w:t>
            </w: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2410" w:type="dxa"/>
            <w:gridSpan w:val="3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Software</w:t>
            </w:r>
          </w:p>
        </w:tc>
        <w:tc>
          <w:tcPr>
            <w:tcW w:w="1559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Version Details</w:t>
            </w:r>
          </w:p>
        </w:tc>
        <w:tc>
          <w:tcPr>
            <w:tcW w:w="3119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auto"/>
              </w:rPr>
            </w:pPr>
            <w:r w:rsidRPr="00DC4D31">
              <w:rPr>
                <w:color w:val="0000CC"/>
              </w:rPr>
              <w:t>Description</w:t>
            </w:r>
          </w:p>
        </w:tc>
      </w:tr>
      <w:tr w:rsidR="00EE0A8A" w:rsidTr="00D05278">
        <w:trPr>
          <w:gridAfter w:val="1"/>
          <w:wAfter w:w="9464" w:type="dxa"/>
          <w:trHeight w:val="80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1</w:t>
            </w:r>
          </w:p>
        </w:tc>
        <w:tc>
          <w:tcPr>
            <w:tcW w:w="2410" w:type="dxa"/>
            <w:gridSpan w:val="3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Visual studio</w:t>
            </w:r>
          </w:p>
        </w:tc>
        <w:tc>
          <w:tcPr>
            <w:tcW w:w="1559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2019</w:t>
            </w:r>
          </w:p>
        </w:tc>
        <w:tc>
          <w:tcPr>
            <w:tcW w:w="3119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 xml:space="preserve">Development Environment for </w:t>
            </w:r>
            <w:r w:rsidRPr="00DC4D31">
              <w:rPr>
                <w:color w:val="000099"/>
              </w:rPr>
              <w:t>C,C++,C# etc.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2</w:t>
            </w:r>
          </w:p>
        </w:tc>
        <w:tc>
          <w:tcPr>
            <w:tcW w:w="2410" w:type="dxa"/>
            <w:gridSpan w:val="3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OpenMP</w:t>
            </w:r>
          </w:p>
        </w:tc>
        <w:tc>
          <w:tcPr>
            <w:tcW w:w="1559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4.0</w:t>
            </w:r>
          </w:p>
        </w:tc>
        <w:tc>
          <w:tcPr>
            <w:tcW w:w="3119" w:type="dxa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99"/>
              </w:rPr>
            </w:pPr>
            <w:r w:rsidRPr="00DC4D31">
              <w:rPr>
                <w:color w:val="000099"/>
              </w:rPr>
              <w:t>The parallel programming library to develop parallel applications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99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  <w:tc>
          <w:tcPr>
            <w:tcW w:w="2410" w:type="dxa"/>
            <w:gridSpan w:val="3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  <w:tc>
          <w:tcPr>
            <w:tcW w:w="1559" w:type="dxa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  <w:tc>
          <w:tcPr>
            <w:tcW w:w="3119" w:type="dxa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Program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8000"/>
                <w:lang w:val="en-US"/>
              </w:rPr>
              <w:t>//Program for Loop Construct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color w:val="A31515"/>
                <w:lang w:val="en-US"/>
              </w:rPr>
              <w:t>&lt;stdio.h&gt;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void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i;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 </w:t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for</w:t>
            </w:r>
            <w:r w:rsidRPr="00DC4D31">
              <w:rPr>
                <w:rFonts w:eastAsiaTheme="minorHAnsi"/>
                <w:lang w:val="en-US"/>
              </w:rPr>
              <w:t xml:space="preserve"> (i = 0;i &lt;8;i++)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"\nIteration %d printed by thread %d"</w:t>
            </w:r>
            <w:r w:rsidRPr="00DC4D31">
              <w:rPr>
                <w:rFonts w:eastAsiaTheme="minorHAnsi"/>
                <w:lang w:val="en-US"/>
              </w:rPr>
              <w:t>, i, omp_get_thread_num());</w:t>
            </w:r>
          </w:p>
          <w:p w:rsidR="004922B9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05278" w:rsidRPr="00DC4D31" w:rsidRDefault="007D2277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4922B9" w:rsidRPr="00DC4D31" w:rsidRDefault="004922B9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color w:val="008000"/>
                <w:lang w:val="en-US"/>
              </w:rPr>
            </w:pP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color w:val="008000"/>
                <w:lang w:val="en-US"/>
              </w:rPr>
            </w:pP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color w:val="008000"/>
                <w:lang w:val="en-US"/>
              </w:rPr>
            </w:pP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color w:val="008000"/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8000"/>
                <w:lang w:val="en-US"/>
              </w:rPr>
              <w:t>// program for section construct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&lt;stdio.h&gt;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sum(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(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+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+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float</w:t>
            </w:r>
            <w:r w:rsidRPr="00DC4D31">
              <w:rPr>
                <w:rFonts w:eastAsiaTheme="minorHAnsi"/>
                <w:lang w:val="en-US"/>
              </w:rPr>
              <w:t xml:space="preserve"> avg(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((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+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+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 xml:space="preserve">) / </w:t>
            </w:r>
            <w:r w:rsidRPr="00DC4D31">
              <w:rPr>
                <w:rFonts w:eastAsiaTheme="minorHAnsi"/>
                <w:lang w:val="en-US"/>
              </w:rPr>
              <w:t>3);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max(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&gt;=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&amp;&amp;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&gt;=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>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else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&gt;=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&amp;&amp;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&gt;=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>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else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 xml:space="preserve"> &gt;=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&amp;&amp;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 xml:space="preserve"> &gt;=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min(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, </w:t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&lt;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&amp;&amp;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&lt;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>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lastRenderedPageBreak/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else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0000FF"/>
                <w:lang w:val="en-US"/>
              </w:rPr>
              <w:t>if</w:t>
            </w:r>
            <w:r w:rsidRPr="00DC4D31">
              <w:rPr>
                <w:rFonts w:eastAsiaTheme="minorHAnsi"/>
                <w:lang w:val="en-US"/>
              </w:rPr>
              <w:t xml:space="preserve"> (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&lt; </w:t>
            </w:r>
            <w:r w:rsidRPr="00DC4D31">
              <w:rPr>
                <w:rFonts w:eastAsiaTheme="minorHAnsi"/>
                <w:color w:val="808080"/>
                <w:lang w:val="en-US"/>
              </w:rPr>
              <w:t>a</w:t>
            </w:r>
            <w:r w:rsidRPr="00DC4D31">
              <w:rPr>
                <w:rFonts w:eastAsiaTheme="minorHAnsi"/>
                <w:lang w:val="en-US"/>
              </w:rPr>
              <w:t xml:space="preserve"> &amp;&amp;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 xml:space="preserve"> &lt;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b</w:t>
            </w:r>
            <w:r w:rsidRPr="00DC4D31">
              <w:rPr>
                <w:rFonts w:eastAsiaTheme="minorHAnsi"/>
                <w:lang w:val="en-US"/>
              </w:rPr>
              <w:t>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else</w:t>
            </w:r>
            <w:r w:rsidRPr="00DC4D31">
              <w:rPr>
                <w:rFonts w:eastAsiaTheme="minorHAnsi"/>
                <w:lang w:val="en-US"/>
              </w:rPr>
              <w:t xml:space="preserve">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808080"/>
                <w:lang w:val="en-US"/>
              </w:rPr>
              <w:t>c</w:t>
            </w:r>
            <w:r w:rsidRPr="00DC4D31">
              <w:rPr>
                <w:rFonts w:eastAsiaTheme="minorHAnsi"/>
                <w:lang w:val="en-US"/>
              </w:rPr>
              <w:t>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a, b, c;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"Enter 3 Numbers"</w:t>
            </w:r>
            <w:r w:rsidRPr="00DC4D31">
              <w:rPr>
                <w:rFonts w:eastAsiaTheme="minorHAnsi"/>
                <w:lang w:val="en-US"/>
              </w:rPr>
              <w:t>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scanf_s(</w:t>
            </w:r>
            <w:r w:rsidRPr="00DC4D31">
              <w:rPr>
                <w:rFonts w:eastAsiaTheme="minorHAnsi"/>
                <w:color w:val="A31515"/>
                <w:lang w:val="en-US"/>
              </w:rPr>
              <w:t>"%d%d%d"</w:t>
            </w:r>
            <w:r w:rsidRPr="00DC4D31">
              <w:rPr>
                <w:rFonts w:eastAsiaTheme="minorHAnsi"/>
                <w:lang w:val="en-US"/>
              </w:rPr>
              <w:t>, &amp;a, &amp;b, &amp;c);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sections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</w:t>
            </w:r>
            <w:r w:rsidRPr="00DC4D31">
              <w:rPr>
                <w:rFonts w:eastAsiaTheme="minorHAnsi"/>
                <w:color w:val="808080"/>
                <w:lang w:val="en-US"/>
              </w:rPr>
              <w:t>section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 xml:space="preserve">"\nsum is : %d calculated by thread </w:t>
            </w:r>
            <w:r w:rsidRPr="00DC4D31">
              <w:rPr>
                <w:rFonts w:eastAsiaTheme="minorHAnsi"/>
                <w:color w:val="A31515"/>
                <w:lang w:val="en-US"/>
              </w:rPr>
              <w:t>number: %d \n"</w:t>
            </w:r>
            <w:r w:rsidRPr="00DC4D31">
              <w:rPr>
                <w:rFonts w:eastAsiaTheme="minorHAnsi"/>
                <w:lang w:val="en-US"/>
              </w:rPr>
              <w:t>, sum(a, b, c), omp_get_thread_num());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</w:t>
            </w:r>
            <w:r w:rsidRPr="00DC4D31">
              <w:rPr>
                <w:rFonts w:eastAsiaTheme="minorHAnsi"/>
                <w:color w:val="808080"/>
                <w:lang w:val="en-US"/>
              </w:rPr>
              <w:t>section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"\naverage is : %f calculated by thread number: %d \n"</w:t>
            </w:r>
            <w:r w:rsidRPr="00DC4D31">
              <w:rPr>
                <w:rFonts w:eastAsiaTheme="minorHAnsi"/>
                <w:lang w:val="en-US"/>
              </w:rPr>
              <w:t>, avg(a, b, c), omp_get_thread_num());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 pragma</w:t>
            </w:r>
            <w:r w:rsidRPr="00DC4D31">
              <w:rPr>
                <w:rFonts w:eastAsiaTheme="minorHAnsi"/>
                <w:lang w:val="en-US"/>
              </w:rPr>
              <w:t xml:space="preserve"> omp </w:t>
            </w:r>
            <w:r w:rsidRPr="00DC4D31">
              <w:rPr>
                <w:rFonts w:eastAsiaTheme="minorHAnsi"/>
                <w:color w:val="808080"/>
                <w:lang w:val="en-US"/>
              </w:rPr>
              <w:t>section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 xml:space="preserve">"\nminimum is : %d calculated by </w:t>
            </w:r>
            <w:r w:rsidRPr="00DC4D31">
              <w:rPr>
                <w:rFonts w:eastAsiaTheme="minorHAnsi"/>
                <w:color w:val="A31515"/>
                <w:lang w:val="en-US"/>
              </w:rPr>
              <w:t>thread number: %d \n"</w:t>
            </w:r>
            <w:r w:rsidRPr="00DC4D31">
              <w:rPr>
                <w:rFonts w:eastAsiaTheme="minorHAnsi"/>
                <w:lang w:val="en-US"/>
              </w:rPr>
              <w:t>, min(a, b, c), omp_get_thread_num());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 pragma</w:t>
            </w:r>
            <w:r w:rsidRPr="00DC4D31">
              <w:rPr>
                <w:rFonts w:eastAsiaTheme="minorHAnsi"/>
                <w:lang w:val="en-US"/>
              </w:rPr>
              <w:t xml:space="preserve"> omp </w:t>
            </w:r>
            <w:r w:rsidRPr="00DC4D31">
              <w:rPr>
                <w:rFonts w:eastAsiaTheme="minorHAnsi"/>
                <w:color w:val="808080"/>
                <w:lang w:val="en-US"/>
              </w:rPr>
              <w:t>section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"\nmaximum is : %d calculated by thread number: %d \n"</w:t>
            </w:r>
            <w:r w:rsidRPr="00DC4D31">
              <w:rPr>
                <w:rFonts w:eastAsiaTheme="minorHAnsi"/>
                <w:lang w:val="en-US"/>
              </w:rPr>
              <w:t>, max(a, b, c), omp_get_thread_num());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0;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8000"/>
                <w:lang w:val="en-US"/>
              </w:rPr>
              <w:t>//Program for Single Construct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&lt;st</w:t>
            </w:r>
            <w:r w:rsidRPr="00DC4D31">
              <w:rPr>
                <w:rFonts w:eastAsiaTheme="minorHAnsi"/>
                <w:color w:val="A31515"/>
                <w:lang w:val="en-US"/>
              </w:rPr>
              <w:t>dio.h&gt;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#include</w:t>
            </w:r>
            <w:r w:rsidRPr="00DC4D31">
              <w:rPr>
                <w:rFonts w:eastAsiaTheme="minorHAnsi"/>
                <w:lang w:val="en-US"/>
              </w:rPr>
              <w:t xml:space="preserve"> </w:t>
            </w:r>
            <w:r w:rsidRPr="00DC4D31">
              <w:rPr>
                <w:rFonts w:eastAsiaTheme="minorHAnsi"/>
                <w:color w:val="A31515"/>
                <w:lang w:val="en-US"/>
              </w:rPr>
              <w:t>&lt;omp.h&gt;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void</w:t>
            </w:r>
            <w:r w:rsidRPr="00DC4D31">
              <w:rPr>
                <w:rFonts w:eastAsiaTheme="minorHAnsi"/>
                <w:lang w:val="en-US"/>
              </w:rPr>
              <w:t xml:space="preserve"> testFunc()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"\nfunction executed by multiple threads, thread no: %d"</w:t>
            </w:r>
            <w:r w:rsidRPr="00DC4D31">
              <w:rPr>
                <w:rFonts w:eastAsiaTheme="minorHAnsi"/>
                <w:lang w:val="en-US"/>
              </w:rPr>
              <w:t>, omp_get_thread_num());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void</w:t>
            </w:r>
            <w:r w:rsidRPr="00DC4D31">
              <w:rPr>
                <w:rFonts w:eastAsiaTheme="minorHAnsi"/>
                <w:lang w:val="en-US"/>
              </w:rPr>
              <w:t xml:space="preserve"> singleTestFunc() 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printf(</w:t>
            </w:r>
            <w:r w:rsidRPr="00DC4D31">
              <w:rPr>
                <w:rFonts w:eastAsiaTheme="minorHAnsi"/>
                <w:color w:val="A31515"/>
                <w:lang w:val="en-US"/>
              </w:rPr>
              <w:t>"\n\nfunction executed by single thread, thread no: %d\n\n"</w:t>
            </w:r>
            <w:r w:rsidRPr="00DC4D31">
              <w:rPr>
                <w:rFonts w:eastAsiaTheme="minorHAnsi"/>
                <w:lang w:val="en-US"/>
              </w:rPr>
              <w:t>, omp_get_thread_num());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>int</w:t>
            </w:r>
            <w:r w:rsidRPr="00DC4D31">
              <w:rPr>
                <w:rFonts w:eastAsiaTheme="minorHAnsi"/>
                <w:lang w:val="en-US"/>
              </w:rPr>
              <w:t xml:space="preserve"> main()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{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testFunc();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single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{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lang w:val="en-US"/>
              </w:rPr>
              <w:tab/>
              <w:t>singleTestFunc();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}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808080"/>
                <w:lang w:val="en-US"/>
              </w:rPr>
              <w:t>#pragma</w:t>
            </w:r>
            <w:r w:rsidRPr="00DC4D31">
              <w:rPr>
                <w:rFonts w:eastAsiaTheme="minorHAnsi"/>
                <w:lang w:val="en-US"/>
              </w:rPr>
              <w:t xml:space="preserve"> omp parallel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  <w:t>testFunc();</w:t>
            </w:r>
          </w:p>
          <w:p w:rsidR="00DC4D31" w:rsidRPr="00DC4D31" w:rsidRDefault="00DC4D31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ab/>
            </w:r>
            <w:r w:rsidRPr="00DC4D31">
              <w:rPr>
                <w:rFonts w:eastAsiaTheme="minorHAnsi"/>
                <w:color w:val="0000FF"/>
                <w:lang w:val="en-US"/>
              </w:rPr>
              <w:t>return</w:t>
            </w:r>
            <w:r w:rsidRPr="00DC4D31">
              <w:rPr>
                <w:rFonts w:eastAsiaTheme="minorHAnsi"/>
                <w:lang w:val="en-US"/>
              </w:rPr>
              <w:t xml:space="preserve"> 0;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}</w:t>
            </w:r>
          </w:p>
          <w:p w:rsidR="004922B9" w:rsidRPr="00DC4D31" w:rsidRDefault="004922B9" w:rsidP="004922B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  <w:trHeight w:val="640"/>
        </w:trPr>
        <w:tc>
          <w:tcPr>
            <w:tcW w:w="1705" w:type="dxa"/>
            <w:vMerge w:val="restart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Description of OpenMP construct</w:t>
            </w: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S.No</w:t>
            </w:r>
          </w:p>
        </w:tc>
        <w:tc>
          <w:tcPr>
            <w:tcW w:w="1766" w:type="dxa"/>
            <w:shd w:val="clear" w:color="auto" w:fill="D9E2F3"/>
          </w:tcPr>
          <w:p w:rsidR="00D05278" w:rsidRPr="00DC4D31" w:rsidRDefault="007D2277" w:rsidP="009F2C52">
            <w:pPr>
              <w:jc w:val="both"/>
              <w:rPr>
                <w:color w:val="0000CC"/>
              </w:rPr>
            </w:pPr>
            <w:r w:rsidRPr="00DC4D31">
              <w:rPr>
                <w:color w:val="0000CC"/>
              </w:rPr>
              <w:t>OpenMP Construct</w:t>
            </w:r>
          </w:p>
        </w:tc>
        <w:tc>
          <w:tcPr>
            <w:tcW w:w="5322" w:type="dxa"/>
            <w:gridSpan w:val="4"/>
            <w:shd w:val="clear" w:color="auto" w:fill="D9E2F3"/>
          </w:tcPr>
          <w:p w:rsidR="00D05278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>Category of Construct &amp;</w:t>
            </w:r>
          </w:p>
          <w:p w:rsidR="00D05278" w:rsidRPr="00DC4D31" w:rsidRDefault="007D2277" w:rsidP="009F2C52">
            <w:pPr>
              <w:jc w:val="center"/>
              <w:rPr>
                <w:color w:val="0000CC"/>
              </w:rPr>
            </w:pPr>
            <w:r w:rsidRPr="00DC4D31">
              <w:rPr>
                <w:color w:val="0000CC"/>
              </w:rPr>
              <w:t xml:space="preserve">Description of construct with </w:t>
            </w:r>
            <w:r w:rsidRPr="00DC4D31">
              <w:rPr>
                <w:color w:val="0000CC"/>
              </w:rPr>
              <w:t>reference to the application/program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CC"/>
              </w:rPr>
            </w:pPr>
          </w:p>
        </w:tc>
        <w:tc>
          <w:tcPr>
            <w:tcW w:w="671" w:type="dxa"/>
            <w:shd w:val="clear" w:color="auto" w:fill="B4C6E7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</w:pPr>
            <w:r w:rsidRPr="00DC4D31">
              <w:rPr>
                <w:rFonts w:eastAsiaTheme="minorHAnsi"/>
                <w:color w:val="FFFFFF"/>
                <w:lang w:val="en-US"/>
              </w:rPr>
              <w:t xml:space="preserve">1) </w:t>
            </w:r>
          </w:p>
        </w:tc>
        <w:tc>
          <w:tcPr>
            <w:tcW w:w="1766" w:type="dxa"/>
            <w:shd w:val="clear" w:color="auto" w:fill="B4C6E7"/>
          </w:tcPr>
          <w:p w:rsidR="00D05278" w:rsidRPr="00DC4D31" w:rsidRDefault="007D2277" w:rsidP="005623D1">
            <w:pPr>
              <w:autoSpaceDE w:val="0"/>
              <w:autoSpaceDN w:val="0"/>
              <w:adjustRightInd w:val="0"/>
            </w:pPr>
            <w:r w:rsidRPr="00DC4D31">
              <w:rPr>
                <w:rFonts w:eastAsiaTheme="minorHAnsi"/>
                <w:color w:val="0000FF"/>
                <w:lang w:val="en-US"/>
              </w:rPr>
              <w:t xml:space="preserve">#pragma </w:t>
            </w:r>
            <w:r w:rsidRPr="00DC4D31">
              <w:rPr>
                <w:rFonts w:eastAsiaTheme="minorHAnsi"/>
                <w:lang w:val="en-US"/>
              </w:rPr>
              <w:t>omp parallel</w:t>
            </w:r>
          </w:p>
        </w:tc>
        <w:tc>
          <w:tcPr>
            <w:tcW w:w="5322" w:type="dxa"/>
            <w:gridSpan w:val="4"/>
            <w:shd w:val="clear" w:color="auto" w:fill="B4C6E7"/>
          </w:tcPr>
          <w:p w:rsidR="00D05278" w:rsidRPr="00DC4D31" w:rsidRDefault="007D2277" w:rsidP="005623D1">
            <w:pPr>
              <w:autoSpaceDE w:val="0"/>
              <w:autoSpaceDN w:val="0"/>
              <w:adjustRightInd w:val="0"/>
              <w:rPr>
                <w:color w:val="00009A"/>
              </w:rPr>
            </w:pPr>
            <w:r w:rsidRPr="00DC4D31">
              <w:rPr>
                <w:rFonts w:eastAsiaTheme="minorHAnsi"/>
                <w:color w:val="00009A"/>
                <w:lang w:val="en-US"/>
              </w:rPr>
              <w:t>The loop is parallelized by dividing the iterations among the threads using Loop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vMerge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</w:pPr>
            <w:r w:rsidRPr="00DC4D31">
              <w:rPr>
                <w:rFonts w:eastAsiaTheme="minorHAnsi"/>
                <w:color w:val="FFFFFF"/>
                <w:lang w:val="en-US"/>
              </w:rPr>
              <w:t xml:space="preserve">2) </w:t>
            </w:r>
          </w:p>
        </w:tc>
        <w:tc>
          <w:tcPr>
            <w:tcW w:w="1766" w:type="dxa"/>
            <w:shd w:val="clear" w:color="auto" w:fill="D9E2F3"/>
          </w:tcPr>
          <w:p w:rsidR="00D05278" w:rsidRPr="00DC4D31" w:rsidRDefault="007D2277" w:rsidP="00740248">
            <w:pPr>
              <w:autoSpaceDE w:val="0"/>
              <w:autoSpaceDN w:val="0"/>
              <w:adjustRightInd w:val="0"/>
            </w:pPr>
            <w:r w:rsidRPr="00DC4D31">
              <w:rPr>
                <w:rFonts w:eastAsiaTheme="minorHAnsi"/>
                <w:color w:val="0000FF"/>
                <w:lang w:val="en-US"/>
              </w:rPr>
              <w:t xml:space="preserve">#pragma </w:t>
            </w:r>
            <w:r w:rsidRPr="00DC4D31">
              <w:rPr>
                <w:rFonts w:eastAsiaTheme="minorHAnsi"/>
                <w:lang w:val="en-US"/>
              </w:rPr>
              <w:t>omp sections</w:t>
            </w:r>
          </w:p>
        </w:tc>
        <w:tc>
          <w:tcPr>
            <w:tcW w:w="5322" w:type="dxa"/>
            <w:gridSpan w:val="4"/>
            <w:shd w:val="clear" w:color="auto" w:fill="D9E2F3"/>
          </w:tcPr>
          <w:p w:rsidR="00D05278" w:rsidRPr="00DC4D31" w:rsidRDefault="007D2277" w:rsidP="00740248">
            <w:pPr>
              <w:autoSpaceDE w:val="0"/>
              <w:autoSpaceDN w:val="0"/>
              <w:adjustRightInd w:val="0"/>
            </w:pPr>
            <w:r w:rsidRPr="00DC4D31">
              <w:rPr>
                <w:rFonts w:eastAsiaTheme="minorHAnsi"/>
                <w:lang w:val="en-US"/>
              </w:rPr>
              <w:t>The omp sections directive distributes work among threads bound to a defined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auto"/>
              </w:rPr>
            </w:pPr>
          </w:p>
        </w:tc>
        <w:tc>
          <w:tcPr>
            <w:tcW w:w="671" w:type="dxa"/>
            <w:shd w:val="clear" w:color="auto" w:fill="D9E2F3"/>
          </w:tcPr>
          <w:p w:rsidR="00D05278" w:rsidRPr="00DC4D31" w:rsidRDefault="007D2277" w:rsidP="00D05278">
            <w:pPr>
              <w:autoSpaceDE w:val="0"/>
              <w:autoSpaceDN w:val="0"/>
              <w:adjustRightInd w:val="0"/>
              <w:rPr>
                <w:color w:val="FFFFFF"/>
                <w:lang w:val="en-US"/>
              </w:rPr>
            </w:pPr>
            <w:r w:rsidRPr="00DC4D31">
              <w:rPr>
                <w:rFonts w:eastAsiaTheme="minorHAnsi"/>
                <w:color w:val="FFFFFF"/>
                <w:lang w:val="en-US"/>
              </w:rPr>
              <w:t>3)</w:t>
            </w:r>
          </w:p>
        </w:tc>
        <w:tc>
          <w:tcPr>
            <w:tcW w:w="1766" w:type="dxa"/>
            <w:shd w:val="clear" w:color="auto" w:fill="D9E2F3"/>
          </w:tcPr>
          <w:p w:rsidR="00820A30" w:rsidRPr="00DC4D31" w:rsidRDefault="007D2277" w:rsidP="00820A3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0000FF"/>
                <w:lang w:val="en-US"/>
              </w:rPr>
              <w:t xml:space="preserve">#pragma </w:t>
            </w:r>
            <w:r w:rsidRPr="00DC4D31">
              <w:rPr>
                <w:rFonts w:eastAsiaTheme="minorHAnsi"/>
                <w:lang w:val="en-US"/>
              </w:rPr>
              <w:t>omp</w:t>
            </w:r>
          </w:p>
          <w:p w:rsidR="00D05278" w:rsidRPr="00DC4D31" w:rsidRDefault="007D2277" w:rsidP="00820A30">
            <w:pPr>
              <w:autoSpaceDE w:val="0"/>
              <w:autoSpaceDN w:val="0"/>
              <w:adjustRightInd w:val="0"/>
              <w:rPr>
                <w:color w:val="0000FF"/>
                <w:lang w:val="en-US"/>
              </w:rPr>
            </w:pPr>
            <w:r w:rsidRPr="00DC4D31">
              <w:rPr>
                <w:rFonts w:eastAsiaTheme="minorHAnsi"/>
                <w:lang w:val="en-US"/>
              </w:rPr>
              <w:t>single</w:t>
            </w:r>
          </w:p>
        </w:tc>
        <w:tc>
          <w:tcPr>
            <w:tcW w:w="5322" w:type="dxa"/>
            <w:gridSpan w:val="4"/>
            <w:shd w:val="clear" w:color="auto" w:fill="D9E2F3"/>
          </w:tcPr>
          <w:p w:rsidR="00820A30" w:rsidRPr="00DC4D31" w:rsidRDefault="007D2277" w:rsidP="00820A30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The omp single directive identifies a section of code that must be run by a single</w:t>
            </w:r>
          </w:p>
          <w:p w:rsidR="00820A30" w:rsidRPr="00DC4D31" w:rsidRDefault="007D2277" w:rsidP="00820A30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available thread here parallel loop is executing but “Sum” is shown in Single</w:t>
            </w:r>
          </w:p>
          <w:p w:rsidR="00D05278" w:rsidRPr="00DC4D31" w:rsidRDefault="007D2277" w:rsidP="00820A3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Constructs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both"/>
              <w:rPr>
                <w:color w:val="FFFFFF"/>
              </w:rPr>
            </w:pPr>
          </w:p>
          <w:p w:rsidR="00D05278" w:rsidRPr="00DC4D31" w:rsidRDefault="00D05278" w:rsidP="009F2C52">
            <w:pPr>
              <w:jc w:val="both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 xml:space="preserve">Input: </w:t>
            </w:r>
          </w:p>
        </w:tc>
        <w:tc>
          <w:tcPr>
            <w:tcW w:w="7759" w:type="dxa"/>
            <w:gridSpan w:val="6"/>
            <w:shd w:val="clear" w:color="auto" w:fill="D9E2F3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NA</w:t>
            </w: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Output: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lastRenderedPageBreak/>
              <w:t>Output of loop Construct:</w:t>
            </w: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Pr="00DC4D31" w:rsidRDefault="00051745" w:rsidP="009F2C52">
            <w:pPr>
              <w:jc w:val="both"/>
              <w:rPr>
                <w:color w:val="auto"/>
              </w:rPr>
            </w:pPr>
          </w:p>
          <w:p w:rsidR="00D05278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9629" w:dyaOrig="2655">
                <v:shape id="_x0000_i1037" type="#_x0000_t75" style="width:377.25pt;height:104.25pt" o:ole="">
                  <v:imagedata r:id="rId49" o:title=""/>
                </v:shape>
                <o:OLEObject Type="Embed" ProgID="PBrush" ShapeID="_x0000_i1037" DrawAspect="Content" ObjectID="_1662395566" r:id="rId50"/>
              </w:object>
            </w:r>
          </w:p>
          <w:p w:rsidR="004922B9" w:rsidRPr="00DC4D31" w:rsidRDefault="004922B9" w:rsidP="009F2C52">
            <w:pPr>
              <w:jc w:val="both"/>
              <w:rPr>
                <w:color w:val="auto"/>
              </w:rPr>
            </w:pPr>
          </w:p>
          <w:p w:rsidR="00DC4D31" w:rsidRDefault="00DC4D31" w:rsidP="009F2C52">
            <w:pPr>
              <w:jc w:val="both"/>
              <w:rPr>
                <w:color w:val="auto"/>
              </w:rPr>
            </w:pP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Default="00051745" w:rsidP="009F2C52">
            <w:pPr>
              <w:jc w:val="both"/>
              <w:rPr>
                <w:color w:val="auto"/>
              </w:rPr>
            </w:pPr>
          </w:p>
          <w:p w:rsidR="00051745" w:rsidRPr="00DC4D31" w:rsidRDefault="00051745" w:rsidP="009F2C52">
            <w:pPr>
              <w:jc w:val="both"/>
              <w:rPr>
                <w:color w:val="auto"/>
              </w:rPr>
            </w:pPr>
          </w:p>
          <w:p w:rsidR="004922B9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Output of section construct:</w:t>
            </w:r>
          </w:p>
          <w:p w:rsidR="004922B9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7604" w:dyaOrig="3255">
                <v:shape id="_x0000_i1038" type="#_x0000_t75" style="width:376.5pt;height:161.25pt" o:ole="">
                  <v:imagedata r:id="rId51" o:title=""/>
                </v:shape>
                <o:OLEObject Type="Embed" ProgID="PBrush" ShapeID="_x0000_i1038" DrawAspect="Content" ObjectID="_1662395567" r:id="rId52"/>
              </w:object>
            </w:r>
          </w:p>
          <w:p w:rsidR="00DC4D31" w:rsidRPr="00DC4D31" w:rsidRDefault="00DC4D31" w:rsidP="009F2C52">
            <w:pPr>
              <w:jc w:val="both"/>
              <w:rPr>
                <w:color w:val="auto"/>
              </w:rPr>
            </w:pPr>
          </w:p>
          <w:p w:rsidR="00DC4D31" w:rsidRPr="00DC4D31" w:rsidRDefault="007D2277" w:rsidP="009F2C52">
            <w:pPr>
              <w:jc w:val="both"/>
              <w:rPr>
                <w:color w:val="auto"/>
              </w:rPr>
            </w:pPr>
            <w:r w:rsidRPr="00DC4D31">
              <w:rPr>
                <w:color w:val="auto"/>
              </w:rPr>
              <w:t>Output of single construct:</w:t>
            </w:r>
          </w:p>
          <w:p w:rsidR="00DC4D31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8684" w:dyaOrig="3555">
                <v:shape id="_x0000_i1039" type="#_x0000_t75" style="width:377.25pt;height:154.5pt" o:ole="">
                  <v:imagedata r:id="rId53" o:title=""/>
                </v:shape>
                <o:OLEObject Type="Embed" ProgID="PBrush" ShapeID="_x0000_i1039" DrawAspect="Content" ObjectID="_1662395568" r:id="rId54"/>
              </w:object>
            </w: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Experimental Set-up Details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7486" w:dyaOrig="1320">
                <v:shape id="_x0000_i1040" type="#_x0000_t75" style="width:375pt;height:66pt" o:ole="">
                  <v:imagedata r:id="rId23" o:title=""/>
                </v:shape>
                <o:OLEObject Type="Embed" ProgID="PBrush" ShapeID="_x0000_i1040" DrawAspect="Content" ObjectID="_1662395569" r:id="rId55"/>
              </w:object>
            </w: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EE0A8A" w:rsidP="009F2C52">
            <w:pPr>
              <w:jc w:val="both"/>
              <w:rPr>
                <w:color w:val="auto"/>
              </w:rPr>
            </w:pPr>
            <w:r w:rsidRPr="00EE0A8A">
              <w:rPr>
                <w:rFonts w:eastAsia="Calibri"/>
                <w:lang w:bidi="ar-SA"/>
              </w:rPr>
              <w:object w:dxaOrig="2805" w:dyaOrig="2805">
                <v:shape id="_x0000_i1041" type="#_x0000_t75" style="width:139.5pt;height:139.5pt" o:ole="">
                  <v:imagedata r:id="rId25" o:title=""/>
                </v:shape>
                <o:OLEObject Type="Embed" ProgID="PBrush" ShapeID="_x0000_i1041" DrawAspect="Content" ObjectID="_1662395570" r:id="rId56"/>
              </w:object>
            </w: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  <w:p w:rsidR="00D05278" w:rsidRPr="00DC4D31" w:rsidRDefault="00D05278" w:rsidP="009F2C52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Observations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We have demonstrated ,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 xml:space="preserve">1) For loop </w:t>
            </w:r>
            <w:r w:rsidRPr="00DC4D31">
              <w:rPr>
                <w:rFonts w:eastAsiaTheme="minorHAnsi"/>
                <w:color w:val="auto"/>
                <w:lang w:val="en-US"/>
              </w:rPr>
              <w:t>construct by execting for loop and using the runtime routines os openmp for output veryfications. And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found that each core is printing each iteration for each time.</w:t>
            </w:r>
          </w:p>
          <w:p w:rsidR="00D05278" w:rsidRPr="00DC4D31" w:rsidRDefault="007D2277" w:rsidP="00DC4D31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 xml:space="preserve">2) Single Construct executes corresponding block even if the code is executing in parallel </w:t>
            </w:r>
            <w:r w:rsidRPr="00DC4D31">
              <w:rPr>
                <w:rFonts w:eastAsiaTheme="minorHAnsi"/>
                <w:color w:val="auto"/>
                <w:lang w:val="en-US"/>
              </w:rPr>
              <w:t>regions.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3) Section construct by ruuing code for AVG and SUM fuctions in parallel along with we have taken the time</w:t>
            </w:r>
          </w:p>
          <w:p w:rsidR="00DC4D31" w:rsidRPr="00DC4D31" w:rsidRDefault="007D2277" w:rsidP="00DC4D31">
            <w:pPr>
              <w:autoSpaceDE w:val="0"/>
              <w:autoSpaceDN w:val="0"/>
              <w:adjustRightInd w:val="0"/>
              <w:rPr>
                <w:color w:val="auto"/>
                <w:lang w:val="en-US"/>
              </w:rPr>
            </w:pPr>
            <w:r w:rsidRPr="00DC4D31">
              <w:rPr>
                <w:rFonts w:eastAsiaTheme="minorHAnsi"/>
                <w:color w:val="auto"/>
                <w:lang w:val="en-US"/>
              </w:rPr>
              <w:t>for execution of code in sec</w:t>
            </w:r>
          </w:p>
          <w:p w:rsidR="00DC4D31" w:rsidRPr="00DC4D31" w:rsidRDefault="00DC4D31" w:rsidP="00DC4D31">
            <w:pPr>
              <w:jc w:val="both"/>
              <w:rPr>
                <w:color w:val="auto"/>
              </w:rPr>
            </w:pPr>
          </w:p>
        </w:tc>
      </w:tr>
      <w:tr w:rsidR="00EE0A8A" w:rsidTr="00D05278">
        <w:trPr>
          <w:gridAfter w:val="1"/>
          <w:wAfter w:w="9464" w:type="dxa"/>
        </w:trPr>
        <w:tc>
          <w:tcPr>
            <w:tcW w:w="9464" w:type="dxa"/>
            <w:gridSpan w:val="7"/>
            <w:shd w:val="clear" w:color="auto" w:fill="4472C4"/>
            <w:vAlign w:val="center"/>
          </w:tcPr>
          <w:p w:rsidR="00D05278" w:rsidRPr="00DC4D31" w:rsidRDefault="00D05278" w:rsidP="009F2C52">
            <w:pPr>
              <w:jc w:val="right"/>
              <w:rPr>
                <w:color w:val="FFFFFF"/>
              </w:rPr>
            </w:pPr>
          </w:p>
        </w:tc>
      </w:tr>
      <w:tr w:rsidR="00EE0A8A" w:rsidTr="00D05278">
        <w:trPr>
          <w:gridAfter w:val="1"/>
          <w:wAfter w:w="9464" w:type="dxa"/>
          <w:trHeight w:val="60"/>
        </w:trPr>
        <w:tc>
          <w:tcPr>
            <w:tcW w:w="1705" w:type="dxa"/>
            <w:shd w:val="clear" w:color="auto" w:fill="4472C4"/>
            <w:vAlign w:val="center"/>
          </w:tcPr>
          <w:p w:rsidR="00D05278" w:rsidRPr="00DC4D31" w:rsidRDefault="007D2277" w:rsidP="009F2C52">
            <w:pPr>
              <w:jc w:val="right"/>
              <w:rPr>
                <w:color w:val="FFFFFF"/>
              </w:rPr>
            </w:pPr>
            <w:r w:rsidRPr="00DC4D31">
              <w:rPr>
                <w:color w:val="FFFFFF"/>
              </w:rPr>
              <w:t>References</w:t>
            </w:r>
          </w:p>
        </w:tc>
        <w:tc>
          <w:tcPr>
            <w:tcW w:w="7759" w:type="dxa"/>
            <w:gridSpan w:val="6"/>
            <w:shd w:val="clear" w:color="auto" w:fill="B4C6E7"/>
          </w:tcPr>
          <w:p w:rsidR="00D05278" w:rsidRPr="00DC4D31" w:rsidRDefault="00EE0A8A" w:rsidP="009F2C52">
            <w:pPr>
              <w:rPr>
                <w:color w:val="000099"/>
              </w:rPr>
            </w:pPr>
            <w:hyperlink r:id="rId57" w:history="1">
              <w:r w:rsidR="007D2277" w:rsidRPr="00DC4D31">
                <w:rPr>
                  <w:color w:val="0000FF"/>
                  <w:u w:val="single"/>
                </w:rPr>
                <w:t>https://www.openmp.org/</w:t>
              </w:r>
            </w:hyperlink>
          </w:p>
          <w:p w:rsidR="00D05278" w:rsidRPr="00DC4D31" w:rsidRDefault="007D2277" w:rsidP="009F2C52">
            <w:pPr>
              <w:rPr>
                <w:color w:val="000099"/>
              </w:rPr>
            </w:pPr>
            <w:r w:rsidRPr="00DC4D31">
              <w:rPr>
                <w:rFonts w:eastAsiaTheme="minorHAnsi"/>
                <w:color w:val="0563C2"/>
                <w:lang w:val="en-US"/>
              </w:rPr>
              <w:t>https://docs.microsoft.com/en-us/cpp/parallel/openmp/openmp-in-visual-cpp</w:t>
            </w:r>
          </w:p>
        </w:tc>
      </w:tr>
    </w:tbl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p w:rsidR="009F2C52" w:rsidRPr="00DC4D31" w:rsidRDefault="009F2C52" w:rsidP="009F2C52">
      <w:pPr>
        <w:rPr>
          <w:szCs w:val="24"/>
        </w:rPr>
      </w:pPr>
    </w:p>
    <w:sectPr w:rsidR="009F2C52" w:rsidRPr="00DC4D31" w:rsidSect="001D30C6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277" w:rsidRDefault="007D2277" w:rsidP="00EE0A8A">
      <w:r>
        <w:separator/>
      </w:r>
    </w:p>
  </w:endnote>
  <w:endnote w:type="continuationSeparator" w:id="1">
    <w:p w:rsidR="007D2277" w:rsidRDefault="007D2277" w:rsidP="00EE0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8C8" w:rsidRDefault="009D68C8" w:rsidP="004C1A61">
    <w:pPr>
      <w:pStyle w:val="Footer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AC4" w:rsidRPr="00B769D2" w:rsidRDefault="00107AC4" w:rsidP="00107AC4">
    <w:pPr>
      <w:pStyle w:val="Footer"/>
      <w:rPr>
        <w:color w:val="0000CC"/>
      </w:rPr>
    </w:pPr>
    <w:r w:rsidRPr="00B769D2">
      <w:rPr>
        <w:color w:val="0000CC"/>
      </w:rPr>
      <w:t>Reg. No.:</w:t>
    </w:r>
    <w:r>
      <w:rPr>
        <w:color w:val="0000CC"/>
      </w:rPr>
      <w:t>20MCS0015</w:t>
    </w:r>
  </w:p>
  <w:p w:rsidR="00107AC4" w:rsidRDefault="00107AC4" w:rsidP="00107AC4">
    <w:pPr>
      <w:pStyle w:val="Footer"/>
      <w:rPr>
        <w:color w:val="0000CC"/>
      </w:rPr>
    </w:pPr>
    <w:r w:rsidRPr="00B769D2">
      <w:rPr>
        <w:color w:val="0000CC"/>
      </w:rPr>
      <w:t xml:space="preserve">Name: </w:t>
    </w:r>
    <w:r>
      <w:rPr>
        <w:color w:val="0000CC"/>
      </w:rPr>
      <w:t>Prachi Ajit Birnale</w:t>
    </w:r>
    <w:r w:rsidRPr="00B769D2">
      <w:rPr>
        <w:color w:val="0000CC"/>
      </w:rPr>
      <w:tab/>
    </w:r>
    <w:r w:rsidRPr="00B769D2">
      <w:rPr>
        <w:color w:val="0000CC"/>
      </w:rPr>
      <w:tab/>
      <w:t xml:space="preserve">Page: </w:t>
    </w:r>
    <w:r>
      <w:rPr>
        <w:color w:val="0000CC"/>
      </w:rPr>
      <w:t>1</w:t>
    </w:r>
  </w:p>
  <w:p w:rsidR="00107AC4" w:rsidRPr="00524A8C" w:rsidRDefault="00107AC4" w:rsidP="00107AC4">
    <w:pPr>
      <w:pStyle w:val="Header"/>
      <w:shd w:val="clear" w:color="auto" w:fill="000099"/>
      <w:ind w:right="-329"/>
      <w:jc w:val="center"/>
      <w:rPr>
        <w:color w:val="FFFFFF"/>
      </w:rPr>
    </w:pPr>
    <w:r>
      <w:rPr>
        <w:color w:val="FFFFFF"/>
      </w:rPr>
      <w:t>© School of CSE, Vellore Institute of Technology-Vellore</w:t>
    </w:r>
    <w:r w:rsidRPr="00524A8C">
      <w:rPr>
        <w:color w:val="FFFFFF"/>
      </w:rPr>
      <w:tab/>
      <w:t>Multi-Core Lab Record</w:t>
    </w:r>
  </w:p>
  <w:p w:rsidR="009F2C52" w:rsidRDefault="009F2C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277" w:rsidRDefault="007D2277" w:rsidP="00EE0A8A">
      <w:r>
        <w:separator/>
      </w:r>
    </w:p>
  </w:footnote>
  <w:footnote w:type="continuationSeparator" w:id="1">
    <w:p w:rsidR="007D2277" w:rsidRDefault="007D2277" w:rsidP="00EE0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439"/>
    <w:multiLevelType w:val="multilevel"/>
    <w:tmpl w:val="3EA6C6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9B818CD"/>
    <w:multiLevelType w:val="hybridMultilevel"/>
    <w:tmpl w:val="84401B60"/>
    <w:lvl w:ilvl="0" w:tplc="80908680">
      <w:start w:val="1"/>
      <w:numFmt w:val="decimal"/>
      <w:lvlText w:val="%1."/>
      <w:lvlJc w:val="left"/>
      <w:pPr>
        <w:ind w:left="720" w:hanging="360"/>
      </w:pPr>
    </w:lvl>
    <w:lvl w:ilvl="1" w:tplc="4CBAC8B4">
      <w:start w:val="1"/>
      <w:numFmt w:val="lowerLetter"/>
      <w:lvlText w:val="%2."/>
      <w:lvlJc w:val="left"/>
      <w:pPr>
        <w:ind w:left="1440" w:hanging="360"/>
      </w:pPr>
    </w:lvl>
    <w:lvl w:ilvl="2" w:tplc="45EC0638" w:tentative="1">
      <w:start w:val="1"/>
      <w:numFmt w:val="lowerRoman"/>
      <w:lvlText w:val="%3."/>
      <w:lvlJc w:val="right"/>
      <w:pPr>
        <w:ind w:left="2160" w:hanging="180"/>
      </w:pPr>
    </w:lvl>
    <w:lvl w:ilvl="3" w:tplc="13807352" w:tentative="1">
      <w:start w:val="1"/>
      <w:numFmt w:val="decimal"/>
      <w:lvlText w:val="%4."/>
      <w:lvlJc w:val="left"/>
      <w:pPr>
        <w:ind w:left="2880" w:hanging="360"/>
      </w:pPr>
    </w:lvl>
    <w:lvl w:ilvl="4" w:tplc="AD180CF6" w:tentative="1">
      <w:start w:val="1"/>
      <w:numFmt w:val="lowerLetter"/>
      <w:lvlText w:val="%5."/>
      <w:lvlJc w:val="left"/>
      <w:pPr>
        <w:ind w:left="3600" w:hanging="360"/>
      </w:pPr>
    </w:lvl>
    <w:lvl w:ilvl="5" w:tplc="79A06A30" w:tentative="1">
      <w:start w:val="1"/>
      <w:numFmt w:val="lowerRoman"/>
      <w:lvlText w:val="%6."/>
      <w:lvlJc w:val="right"/>
      <w:pPr>
        <w:ind w:left="4320" w:hanging="180"/>
      </w:pPr>
    </w:lvl>
    <w:lvl w:ilvl="6" w:tplc="413266C4" w:tentative="1">
      <w:start w:val="1"/>
      <w:numFmt w:val="decimal"/>
      <w:lvlText w:val="%7."/>
      <w:lvlJc w:val="left"/>
      <w:pPr>
        <w:ind w:left="5040" w:hanging="360"/>
      </w:pPr>
    </w:lvl>
    <w:lvl w:ilvl="7" w:tplc="F6AA84A6" w:tentative="1">
      <w:start w:val="1"/>
      <w:numFmt w:val="lowerLetter"/>
      <w:lvlText w:val="%8."/>
      <w:lvlJc w:val="left"/>
      <w:pPr>
        <w:ind w:left="5760" w:hanging="360"/>
      </w:pPr>
    </w:lvl>
    <w:lvl w:ilvl="8" w:tplc="52F27B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03296"/>
    <w:multiLevelType w:val="hybridMultilevel"/>
    <w:tmpl w:val="BA12F4D8"/>
    <w:lvl w:ilvl="0" w:tplc="C680AF86">
      <w:start w:val="1"/>
      <w:numFmt w:val="decimal"/>
      <w:lvlText w:val="%1."/>
      <w:lvlJc w:val="left"/>
      <w:pPr>
        <w:ind w:left="720" w:hanging="360"/>
      </w:pPr>
    </w:lvl>
    <w:lvl w:ilvl="1" w:tplc="30E41470" w:tentative="1">
      <w:start w:val="1"/>
      <w:numFmt w:val="lowerLetter"/>
      <w:lvlText w:val="%2."/>
      <w:lvlJc w:val="left"/>
      <w:pPr>
        <w:ind w:left="1440" w:hanging="360"/>
      </w:pPr>
    </w:lvl>
    <w:lvl w:ilvl="2" w:tplc="52980536" w:tentative="1">
      <w:start w:val="1"/>
      <w:numFmt w:val="lowerRoman"/>
      <w:lvlText w:val="%3."/>
      <w:lvlJc w:val="right"/>
      <w:pPr>
        <w:ind w:left="2160" w:hanging="180"/>
      </w:pPr>
    </w:lvl>
    <w:lvl w:ilvl="3" w:tplc="4788AE0E" w:tentative="1">
      <w:start w:val="1"/>
      <w:numFmt w:val="decimal"/>
      <w:lvlText w:val="%4."/>
      <w:lvlJc w:val="left"/>
      <w:pPr>
        <w:ind w:left="2880" w:hanging="360"/>
      </w:pPr>
    </w:lvl>
    <w:lvl w:ilvl="4" w:tplc="D6CCC8BA" w:tentative="1">
      <w:start w:val="1"/>
      <w:numFmt w:val="lowerLetter"/>
      <w:lvlText w:val="%5."/>
      <w:lvlJc w:val="left"/>
      <w:pPr>
        <w:ind w:left="3600" w:hanging="360"/>
      </w:pPr>
    </w:lvl>
    <w:lvl w:ilvl="5" w:tplc="3050FC28" w:tentative="1">
      <w:start w:val="1"/>
      <w:numFmt w:val="lowerRoman"/>
      <w:lvlText w:val="%6."/>
      <w:lvlJc w:val="right"/>
      <w:pPr>
        <w:ind w:left="4320" w:hanging="180"/>
      </w:pPr>
    </w:lvl>
    <w:lvl w:ilvl="6" w:tplc="15744DBC" w:tentative="1">
      <w:start w:val="1"/>
      <w:numFmt w:val="decimal"/>
      <w:lvlText w:val="%7."/>
      <w:lvlJc w:val="left"/>
      <w:pPr>
        <w:ind w:left="5040" w:hanging="360"/>
      </w:pPr>
    </w:lvl>
    <w:lvl w:ilvl="7" w:tplc="835C0416" w:tentative="1">
      <w:start w:val="1"/>
      <w:numFmt w:val="lowerLetter"/>
      <w:lvlText w:val="%8."/>
      <w:lvlJc w:val="left"/>
      <w:pPr>
        <w:ind w:left="5760" w:hanging="360"/>
      </w:pPr>
    </w:lvl>
    <w:lvl w:ilvl="8" w:tplc="0DA840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75190"/>
    <w:multiLevelType w:val="multilevel"/>
    <w:tmpl w:val="8FA8A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5E2791D"/>
    <w:multiLevelType w:val="multilevel"/>
    <w:tmpl w:val="415851E2"/>
    <w:lvl w:ilvl="0">
      <w:start w:val="1"/>
      <w:numFmt w:val="decimal"/>
      <w:lvlText w:val="%1."/>
      <w:lvlJc w:val="left"/>
      <w:pPr>
        <w:ind w:left="720" w:hanging="360"/>
      </w:pPr>
      <w:rPr>
        <w:color w:val="000099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29A852C4"/>
    <w:multiLevelType w:val="multilevel"/>
    <w:tmpl w:val="8FA8A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C492078"/>
    <w:multiLevelType w:val="hybridMultilevel"/>
    <w:tmpl w:val="C67AE81C"/>
    <w:lvl w:ilvl="0" w:tplc="F6A0E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06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EC0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C5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C3F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32CC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8C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A0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A231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66BA3"/>
    <w:multiLevelType w:val="hybridMultilevel"/>
    <w:tmpl w:val="B5144970"/>
    <w:lvl w:ilvl="0" w:tplc="DBCA8E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6092C4">
      <w:start w:val="1"/>
      <w:numFmt w:val="lowerLetter"/>
      <w:lvlText w:val="%2."/>
      <w:lvlJc w:val="left"/>
      <w:pPr>
        <w:ind w:left="1080" w:hanging="360"/>
      </w:pPr>
    </w:lvl>
    <w:lvl w:ilvl="2" w:tplc="D73EF608">
      <w:start w:val="1"/>
      <w:numFmt w:val="lowerRoman"/>
      <w:lvlText w:val="%3."/>
      <w:lvlJc w:val="right"/>
      <w:pPr>
        <w:ind w:left="1800" w:hanging="180"/>
      </w:pPr>
    </w:lvl>
    <w:lvl w:ilvl="3" w:tplc="23445318">
      <w:start w:val="1"/>
      <w:numFmt w:val="decimal"/>
      <w:lvlText w:val="%4."/>
      <w:lvlJc w:val="left"/>
      <w:pPr>
        <w:ind w:left="2520" w:hanging="360"/>
      </w:pPr>
    </w:lvl>
    <w:lvl w:ilvl="4" w:tplc="2696A516" w:tentative="1">
      <w:start w:val="1"/>
      <w:numFmt w:val="lowerLetter"/>
      <w:lvlText w:val="%5."/>
      <w:lvlJc w:val="left"/>
      <w:pPr>
        <w:ind w:left="3240" w:hanging="360"/>
      </w:pPr>
    </w:lvl>
    <w:lvl w:ilvl="5" w:tplc="A97ED5E0" w:tentative="1">
      <w:start w:val="1"/>
      <w:numFmt w:val="lowerRoman"/>
      <w:lvlText w:val="%6."/>
      <w:lvlJc w:val="right"/>
      <w:pPr>
        <w:ind w:left="3960" w:hanging="180"/>
      </w:pPr>
    </w:lvl>
    <w:lvl w:ilvl="6" w:tplc="6C020FC4" w:tentative="1">
      <w:start w:val="1"/>
      <w:numFmt w:val="decimal"/>
      <w:lvlText w:val="%7."/>
      <w:lvlJc w:val="left"/>
      <w:pPr>
        <w:ind w:left="4680" w:hanging="360"/>
      </w:pPr>
    </w:lvl>
    <w:lvl w:ilvl="7" w:tplc="2814EA5C" w:tentative="1">
      <w:start w:val="1"/>
      <w:numFmt w:val="lowerLetter"/>
      <w:lvlText w:val="%8."/>
      <w:lvlJc w:val="left"/>
      <w:pPr>
        <w:ind w:left="5400" w:hanging="360"/>
      </w:pPr>
    </w:lvl>
    <w:lvl w:ilvl="8" w:tplc="7C7AB7A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F62D82"/>
    <w:multiLevelType w:val="hybridMultilevel"/>
    <w:tmpl w:val="14124A94"/>
    <w:lvl w:ilvl="0" w:tplc="562E7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2A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62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8E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06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28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F49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9CD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29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4B394B"/>
    <w:multiLevelType w:val="hybridMultilevel"/>
    <w:tmpl w:val="7714C638"/>
    <w:lvl w:ilvl="0" w:tplc="A6662656">
      <w:start w:val="1"/>
      <w:numFmt w:val="decimal"/>
      <w:lvlText w:val="%1."/>
      <w:lvlJc w:val="left"/>
      <w:pPr>
        <w:ind w:left="720" w:hanging="360"/>
      </w:pPr>
      <w:rPr>
        <w:color w:val="C45911"/>
      </w:rPr>
    </w:lvl>
    <w:lvl w:ilvl="1" w:tplc="30AECAB0" w:tentative="1">
      <w:start w:val="1"/>
      <w:numFmt w:val="lowerLetter"/>
      <w:lvlText w:val="%2."/>
      <w:lvlJc w:val="left"/>
      <w:pPr>
        <w:ind w:left="1440" w:hanging="360"/>
      </w:pPr>
    </w:lvl>
    <w:lvl w:ilvl="2" w:tplc="65A8503A" w:tentative="1">
      <w:start w:val="1"/>
      <w:numFmt w:val="lowerRoman"/>
      <w:lvlText w:val="%3."/>
      <w:lvlJc w:val="right"/>
      <w:pPr>
        <w:ind w:left="2160" w:hanging="180"/>
      </w:pPr>
    </w:lvl>
    <w:lvl w:ilvl="3" w:tplc="2C8A3144" w:tentative="1">
      <w:start w:val="1"/>
      <w:numFmt w:val="decimal"/>
      <w:lvlText w:val="%4."/>
      <w:lvlJc w:val="left"/>
      <w:pPr>
        <w:ind w:left="2880" w:hanging="360"/>
      </w:pPr>
    </w:lvl>
    <w:lvl w:ilvl="4" w:tplc="8B54B4C0" w:tentative="1">
      <w:start w:val="1"/>
      <w:numFmt w:val="lowerLetter"/>
      <w:lvlText w:val="%5."/>
      <w:lvlJc w:val="left"/>
      <w:pPr>
        <w:ind w:left="3600" w:hanging="360"/>
      </w:pPr>
    </w:lvl>
    <w:lvl w:ilvl="5" w:tplc="C35E7BDE" w:tentative="1">
      <w:start w:val="1"/>
      <w:numFmt w:val="lowerRoman"/>
      <w:lvlText w:val="%6."/>
      <w:lvlJc w:val="right"/>
      <w:pPr>
        <w:ind w:left="4320" w:hanging="180"/>
      </w:pPr>
    </w:lvl>
    <w:lvl w:ilvl="6" w:tplc="77B028DA" w:tentative="1">
      <w:start w:val="1"/>
      <w:numFmt w:val="decimal"/>
      <w:lvlText w:val="%7."/>
      <w:lvlJc w:val="left"/>
      <w:pPr>
        <w:ind w:left="5040" w:hanging="360"/>
      </w:pPr>
    </w:lvl>
    <w:lvl w:ilvl="7" w:tplc="B4B864DA" w:tentative="1">
      <w:start w:val="1"/>
      <w:numFmt w:val="lowerLetter"/>
      <w:lvlText w:val="%8."/>
      <w:lvlJc w:val="left"/>
      <w:pPr>
        <w:ind w:left="5760" w:hanging="360"/>
      </w:pPr>
    </w:lvl>
    <w:lvl w:ilvl="8" w:tplc="92FE9F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A32ED"/>
    <w:multiLevelType w:val="multilevel"/>
    <w:tmpl w:val="3EA6C6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FC26CCC"/>
    <w:multiLevelType w:val="hybridMultilevel"/>
    <w:tmpl w:val="5B1E1C82"/>
    <w:lvl w:ilvl="0" w:tplc="87E601A2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1FB25760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705284A8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C4E28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37A42B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1267D76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A7FA8D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CA21DD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3C6B02E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>
    <w:nsid w:val="616242AE"/>
    <w:multiLevelType w:val="multilevel"/>
    <w:tmpl w:val="3EA6C6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64F66DA9"/>
    <w:multiLevelType w:val="hybridMultilevel"/>
    <w:tmpl w:val="60261000"/>
    <w:lvl w:ilvl="0" w:tplc="3D345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A0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788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C5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501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3C9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844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C09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76C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84E547A"/>
    <w:multiLevelType w:val="hybridMultilevel"/>
    <w:tmpl w:val="12106FD2"/>
    <w:lvl w:ilvl="0" w:tplc="AF060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8EB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341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AF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E1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C9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E5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0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8B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F2317E"/>
    <w:multiLevelType w:val="hybridMultilevel"/>
    <w:tmpl w:val="D21299B4"/>
    <w:lvl w:ilvl="0" w:tplc="03C4B30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C8340C7C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2D2A2B1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D6B6A99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3DE35A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AF44B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FCD4F21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5542C28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493A9C66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76544599"/>
    <w:multiLevelType w:val="hybridMultilevel"/>
    <w:tmpl w:val="6F92B04C"/>
    <w:lvl w:ilvl="0" w:tplc="549A15B0">
      <w:start w:val="1"/>
      <w:numFmt w:val="decimal"/>
      <w:lvlText w:val="%1."/>
      <w:lvlJc w:val="left"/>
      <w:pPr>
        <w:ind w:left="360" w:hanging="360"/>
      </w:pPr>
    </w:lvl>
    <w:lvl w:ilvl="1" w:tplc="46D4BFD8" w:tentative="1">
      <w:start w:val="1"/>
      <w:numFmt w:val="lowerLetter"/>
      <w:lvlText w:val="%2."/>
      <w:lvlJc w:val="left"/>
      <w:pPr>
        <w:ind w:left="1080" w:hanging="360"/>
      </w:pPr>
    </w:lvl>
    <w:lvl w:ilvl="2" w:tplc="5B52E2E0" w:tentative="1">
      <w:start w:val="1"/>
      <w:numFmt w:val="lowerRoman"/>
      <w:lvlText w:val="%3."/>
      <w:lvlJc w:val="right"/>
      <w:pPr>
        <w:ind w:left="1800" w:hanging="180"/>
      </w:pPr>
    </w:lvl>
    <w:lvl w:ilvl="3" w:tplc="6EA891B0" w:tentative="1">
      <w:start w:val="1"/>
      <w:numFmt w:val="decimal"/>
      <w:lvlText w:val="%4."/>
      <w:lvlJc w:val="left"/>
      <w:pPr>
        <w:ind w:left="2520" w:hanging="360"/>
      </w:pPr>
    </w:lvl>
    <w:lvl w:ilvl="4" w:tplc="A3407500" w:tentative="1">
      <w:start w:val="1"/>
      <w:numFmt w:val="lowerLetter"/>
      <w:lvlText w:val="%5."/>
      <w:lvlJc w:val="left"/>
      <w:pPr>
        <w:ind w:left="3240" w:hanging="360"/>
      </w:pPr>
    </w:lvl>
    <w:lvl w:ilvl="5" w:tplc="E2EE80D8" w:tentative="1">
      <w:start w:val="1"/>
      <w:numFmt w:val="lowerRoman"/>
      <w:lvlText w:val="%6."/>
      <w:lvlJc w:val="right"/>
      <w:pPr>
        <w:ind w:left="3960" w:hanging="180"/>
      </w:pPr>
    </w:lvl>
    <w:lvl w:ilvl="6" w:tplc="45289AFC" w:tentative="1">
      <w:start w:val="1"/>
      <w:numFmt w:val="decimal"/>
      <w:lvlText w:val="%7."/>
      <w:lvlJc w:val="left"/>
      <w:pPr>
        <w:ind w:left="4680" w:hanging="360"/>
      </w:pPr>
    </w:lvl>
    <w:lvl w:ilvl="7" w:tplc="49D86F7E" w:tentative="1">
      <w:start w:val="1"/>
      <w:numFmt w:val="lowerLetter"/>
      <w:lvlText w:val="%8."/>
      <w:lvlJc w:val="left"/>
      <w:pPr>
        <w:ind w:left="5400" w:hanging="360"/>
      </w:pPr>
    </w:lvl>
    <w:lvl w:ilvl="8" w:tplc="993E5E5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15"/>
  </w:num>
  <w:num w:numId="13">
    <w:abstractNumId w:val="14"/>
  </w:num>
  <w:num w:numId="14">
    <w:abstractNumId w:val="2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985"/>
    <w:rsid w:val="000022FC"/>
    <w:rsid w:val="000071A0"/>
    <w:rsid w:val="00015298"/>
    <w:rsid w:val="00016CB4"/>
    <w:rsid w:val="00017E38"/>
    <w:rsid w:val="000202FD"/>
    <w:rsid w:val="000309DF"/>
    <w:rsid w:val="00032C5F"/>
    <w:rsid w:val="00041865"/>
    <w:rsid w:val="00042ED6"/>
    <w:rsid w:val="00043764"/>
    <w:rsid w:val="00051745"/>
    <w:rsid w:val="000556A2"/>
    <w:rsid w:val="000563B1"/>
    <w:rsid w:val="000622A9"/>
    <w:rsid w:val="000645B6"/>
    <w:rsid w:val="00091215"/>
    <w:rsid w:val="000D565F"/>
    <w:rsid w:val="000E70A1"/>
    <w:rsid w:val="000F1F6E"/>
    <w:rsid w:val="000F5D04"/>
    <w:rsid w:val="00107AC4"/>
    <w:rsid w:val="00127CCF"/>
    <w:rsid w:val="00132ECC"/>
    <w:rsid w:val="00133197"/>
    <w:rsid w:val="001348B4"/>
    <w:rsid w:val="00141B55"/>
    <w:rsid w:val="0014222A"/>
    <w:rsid w:val="0014713D"/>
    <w:rsid w:val="00150633"/>
    <w:rsid w:val="00156C3D"/>
    <w:rsid w:val="00165C9A"/>
    <w:rsid w:val="0017507D"/>
    <w:rsid w:val="00175F94"/>
    <w:rsid w:val="001804CD"/>
    <w:rsid w:val="00190CDF"/>
    <w:rsid w:val="00196741"/>
    <w:rsid w:val="001A14B1"/>
    <w:rsid w:val="001C0A67"/>
    <w:rsid w:val="001D2B30"/>
    <w:rsid w:val="001E146C"/>
    <w:rsid w:val="001E3C93"/>
    <w:rsid w:val="001F4DCC"/>
    <w:rsid w:val="00201B96"/>
    <w:rsid w:val="002023F3"/>
    <w:rsid w:val="002112F0"/>
    <w:rsid w:val="0022634A"/>
    <w:rsid w:val="00226622"/>
    <w:rsid w:val="00227F42"/>
    <w:rsid w:val="00230E6F"/>
    <w:rsid w:val="00240E94"/>
    <w:rsid w:val="00253484"/>
    <w:rsid w:val="002544D4"/>
    <w:rsid w:val="0026035E"/>
    <w:rsid w:val="00265F20"/>
    <w:rsid w:val="00276536"/>
    <w:rsid w:val="00276550"/>
    <w:rsid w:val="002845C6"/>
    <w:rsid w:val="002972E5"/>
    <w:rsid w:val="002A074C"/>
    <w:rsid w:val="002A6078"/>
    <w:rsid w:val="002B0DE5"/>
    <w:rsid w:val="002B337B"/>
    <w:rsid w:val="002B59C9"/>
    <w:rsid w:val="002C31AC"/>
    <w:rsid w:val="002C5520"/>
    <w:rsid w:val="002D17D1"/>
    <w:rsid w:val="002D61F3"/>
    <w:rsid w:val="002D7423"/>
    <w:rsid w:val="002E1545"/>
    <w:rsid w:val="002E52D1"/>
    <w:rsid w:val="003057A2"/>
    <w:rsid w:val="00316981"/>
    <w:rsid w:val="00322DD7"/>
    <w:rsid w:val="00331FD0"/>
    <w:rsid w:val="0033207E"/>
    <w:rsid w:val="00332AF6"/>
    <w:rsid w:val="003435FC"/>
    <w:rsid w:val="00380040"/>
    <w:rsid w:val="00380634"/>
    <w:rsid w:val="00383099"/>
    <w:rsid w:val="0038734E"/>
    <w:rsid w:val="00391548"/>
    <w:rsid w:val="00394880"/>
    <w:rsid w:val="003A4347"/>
    <w:rsid w:val="003A5D1F"/>
    <w:rsid w:val="003D0F31"/>
    <w:rsid w:val="003F06CF"/>
    <w:rsid w:val="003F45CD"/>
    <w:rsid w:val="00415693"/>
    <w:rsid w:val="00417E5F"/>
    <w:rsid w:val="00446898"/>
    <w:rsid w:val="00456634"/>
    <w:rsid w:val="004842A0"/>
    <w:rsid w:val="004922B9"/>
    <w:rsid w:val="004B2BCE"/>
    <w:rsid w:val="004B393C"/>
    <w:rsid w:val="004C1A61"/>
    <w:rsid w:val="004D0557"/>
    <w:rsid w:val="004E1146"/>
    <w:rsid w:val="004E1F22"/>
    <w:rsid w:val="004E7F81"/>
    <w:rsid w:val="004F0101"/>
    <w:rsid w:val="004F0B9D"/>
    <w:rsid w:val="004F722E"/>
    <w:rsid w:val="0050059D"/>
    <w:rsid w:val="00502448"/>
    <w:rsid w:val="00504CD8"/>
    <w:rsid w:val="00517138"/>
    <w:rsid w:val="00525E78"/>
    <w:rsid w:val="00533E50"/>
    <w:rsid w:val="005342D0"/>
    <w:rsid w:val="00536783"/>
    <w:rsid w:val="00542C1F"/>
    <w:rsid w:val="0055397A"/>
    <w:rsid w:val="00554395"/>
    <w:rsid w:val="00554B70"/>
    <w:rsid w:val="005623D1"/>
    <w:rsid w:val="005673D8"/>
    <w:rsid w:val="0056749D"/>
    <w:rsid w:val="005B3946"/>
    <w:rsid w:val="005C2B8D"/>
    <w:rsid w:val="005C2E85"/>
    <w:rsid w:val="005C2F8B"/>
    <w:rsid w:val="005C5656"/>
    <w:rsid w:val="005C6839"/>
    <w:rsid w:val="005D24D9"/>
    <w:rsid w:val="005E5939"/>
    <w:rsid w:val="006065E9"/>
    <w:rsid w:val="00611E5E"/>
    <w:rsid w:val="006151EF"/>
    <w:rsid w:val="00630A8F"/>
    <w:rsid w:val="00634AEA"/>
    <w:rsid w:val="006401C3"/>
    <w:rsid w:val="00644A64"/>
    <w:rsid w:val="00644D27"/>
    <w:rsid w:val="006516FD"/>
    <w:rsid w:val="00654DD6"/>
    <w:rsid w:val="006623AC"/>
    <w:rsid w:val="006668A5"/>
    <w:rsid w:val="006724B2"/>
    <w:rsid w:val="006725CC"/>
    <w:rsid w:val="00676BC5"/>
    <w:rsid w:val="00683D69"/>
    <w:rsid w:val="00686D0E"/>
    <w:rsid w:val="006870CF"/>
    <w:rsid w:val="00693217"/>
    <w:rsid w:val="006A27A1"/>
    <w:rsid w:val="006A4376"/>
    <w:rsid w:val="006B0B6B"/>
    <w:rsid w:val="006B3993"/>
    <w:rsid w:val="006B4ADF"/>
    <w:rsid w:val="006C1F1B"/>
    <w:rsid w:val="006C594F"/>
    <w:rsid w:val="006D55FF"/>
    <w:rsid w:val="006F40AD"/>
    <w:rsid w:val="00712973"/>
    <w:rsid w:val="00712EA2"/>
    <w:rsid w:val="00720C7F"/>
    <w:rsid w:val="00721423"/>
    <w:rsid w:val="00723975"/>
    <w:rsid w:val="00725B42"/>
    <w:rsid w:val="00726420"/>
    <w:rsid w:val="007316BE"/>
    <w:rsid w:val="007344B8"/>
    <w:rsid w:val="00740248"/>
    <w:rsid w:val="007437DF"/>
    <w:rsid w:val="00747BA1"/>
    <w:rsid w:val="00772CD6"/>
    <w:rsid w:val="00777A13"/>
    <w:rsid w:val="007822A3"/>
    <w:rsid w:val="0078671B"/>
    <w:rsid w:val="00790B11"/>
    <w:rsid w:val="00793A5F"/>
    <w:rsid w:val="0079578D"/>
    <w:rsid w:val="007976C8"/>
    <w:rsid w:val="007A5580"/>
    <w:rsid w:val="007A67E1"/>
    <w:rsid w:val="007A680B"/>
    <w:rsid w:val="007B390C"/>
    <w:rsid w:val="007C03AC"/>
    <w:rsid w:val="007D2277"/>
    <w:rsid w:val="007D41B4"/>
    <w:rsid w:val="007E00F0"/>
    <w:rsid w:val="007E7904"/>
    <w:rsid w:val="007F74A9"/>
    <w:rsid w:val="008044A5"/>
    <w:rsid w:val="0080588C"/>
    <w:rsid w:val="00816883"/>
    <w:rsid w:val="00820A30"/>
    <w:rsid w:val="00823FBD"/>
    <w:rsid w:val="008248FC"/>
    <w:rsid w:val="00842F76"/>
    <w:rsid w:val="00851ABE"/>
    <w:rsid w:val="0087698E"/>
    <w:rsid w:val="00887290"/>
    <w:rsid w:val="00897105"/>
    <w:rsid w:val="008B0DEF"/>
    <w:rsid w:val="008B2419"/>
    <w:rsid w:val="008B5BD5"/>
    <w:rsid w:val="008C067C"/>
    <w:rsid w:val="008D4D16"/>
    <w:rsid w:val="008F3B0E"/>
    <w:rsid w:val="008F420F"/>
    <w:rsid w:val="00901232"/>
    <w:rsid w:val="00903CE2"/>
    <w:rsid w:val="00916050"/>
    <w:rsid w:val="009233E7"/>
    <w:rsid w:val="009271BB"/>
    <w:rsid w:val="009523C4"/>
    <w:rsid w:val="0095505D"/>
    <w:rsid w:val="009603A5"/>
    <w:rsid w:val="00960D86"/>
    <w:rsid w:val="0096582C"/>
    <w:rsid w:val="009713B8"/>
    <w:rsid w:val="00974326"/>
    <w:rsid w:val="00974665"/>
    <w:rsid w:val="00974C69"/>
    <w:rsid w:val="009874D2"/>
    <w:rsid w:val="0099169E"/>
    <w:rsid w:val="009941BD"/>
    <w:rsid w:val="009B2762"/>
    <w:rsid w:val="009B4571"/>
    <w:rsid w:val="009B5E1A"/>
    <w:rsid w:val="009C14E9"/>
    <w:rsid w:val="009C36D8"/>
    <w:rsid w:val="009D68C8"/>
    <w:rsid w:val="009E1B66"/>
    <w:rsid w:val="009E3528"/>
    <w:rsid w:val="009F2C52"/>
    <w:rsid w:val="009F743C"/>
    <w:rsid w:val="00A10751"/>
    <w:rsid w:val="00A10C52"/>
    <w:rsid w:val="00A31063"/>
    <w:rsid w:val="00A36C58"/>
    <w:rsid w:val="00A44DE3"/>
    <w:rsid w:val="00A45948"/>
    <w:rsid w:val="00A51FC4"/>
    <w:rsid w:val="00A51FDE"/>
    <w:rsid w:val="00A5544A"/>
    <w:rsid w:val="00A616C8"/>
    <w:rsid w:val="00A61BDD"/>
    <w:rsid w:val="00A71E29"/>
    <w:rsid w:val="00A74005"/>
    <w:rsid w:val="00A75A78"/>
    <w:rsid w:val="00A760C0"/>
    <w:rsid w:val="00A777E4"/>
    <w:rsid w:val="00A80E59"/>
    <w:rsid w:val="00A816D6"/>
    <w:rsid w:val="00A87472"/>
    <w:rsid w:val="00A93A54"/>
    <w:rsid w:val="00AA5DD0"/>
    <w:rsid w:val="00AA7CF6"/>
    <w:rsid w:val="00AB26CF"/>
    <w:rsid w:val="00AB7846"/>
    <w:rsid w:val="00AC2AE1"/>
    <w:rsid w:val="00AD6D2C"/>
    <w:rsid w:val="00AE458F"/>
    <w:rsid w:val="00AE5929"/>
    <w:rsid w:val="00AF223A"/>
    <w:rsid w:val="00B002D5"/>
    <w:rsid w:val="00B06F0D"/>
    <w:rsid w:val="00B305BA"/>
    <w:rsid w:val="00B315FB"/>
    <w:rsid w:val="00B31B63"/>
    <w:rsid w:val="00B348A2"/>
    <w:rsid w:val="00B367E6"/>
    <w:rsid w:val="00B42DB8"/>
    <w:rsid w:val="00B435BE"/>
    <w:rsid w:val="00B517B9"/>
    <w:rsid w:val="00B53799"/>
    <w:rsid w:val="00B56799"/>
    <w:rsid w:val="00B66067"/>
    <w:rsid w:val="00B93A0B"/>
    <w:rsid w:val="00B94ABA"/>
    <w:rsid w:val="00BA72A0"/>
    <w:rsid w:val="00BC0257"/>
    <w:rsid w:val="00BC60FD"/>
    <w:rsid w:val="00BC6757"/>
    <w:rsid w:val="00BD1C75"/>
    <w:rsid w:val="00BD629C"/>
    <w:rsid w:val="00BE4410"/>
    <w:rsid w:val="00BF2B66"/>
    <w:rsid w:val="00BF5F4D"/>
    <w:rsid w:val="00BF73BF"/>
    <w:rsid w:val="00C07088"/>
    <w:rsid w:val="00C10C15"/>
    <w:rsid w:val="00C127B1"/>
    <w:rsid w:val="00C12BA8"/>
    <w:rsid w:val="00C33985"/>
    <w:rsid w:val="00C374D5"/>
    <w:rsid w:val="00C37C9D"/>
    <w:rsid w:val="00C45F4B"/>
    <w:rsid w:val="00C55AF0"/>
    <w:rsid w:val="00C605A1"/>
    <w:rsid w:val="00C60B63"/>
    <w:rsid w:val="00C653E5"/>
    <w:rsid w:val="00C67F71"/>
    <w:rsid w:val="00C753CF"/>
    <w:rsid w:val="00CA28C5"/>
    <w:rsid w:val="00CA30D6"/>
    <w:rsid w:val="00CC2503"/>
    <w:rsid w:val="00CD1086"/>
    <w:rsid w:val="00CD303C"/>
    <w:rsid w:val="00CE0986"/>
    <w:rsid w:val="00CE1B00"/>
    <w:rsid w:val="00CE35DE"/>
    <w:rsid w:val="00CF51A8"/>
    <w:rsid w:val="00D05278"/>
    <w:rsid w:val="00D0671D"/>
    <w:rsid w:val="00D072A6"/>
    <w:rsid w:val="00D30D92"/>
    <w:rsid w:val="00D462E7"/>
    <w:rsid w:val="00D66E88"/>
    <w:rsid w:val="00D67AFE"/>
    <w:rsid w:val="00D80574"/>
    <w:rsid w:val="00D866E2"/>
    <w:rsid w:val="00D87604"/>
    <w:rsid w:val="00D979CB"/>
    <w:rsid w:val="00DA2AFD"/>
    <w:rsid w:val="00DA2D1A"/>
    <w:rsid w:val="00DB4C8C"/>
    <w:rsid w:val="00DC0A57"/>
    <w:rsid w:val="00DC106A"/>
    <w:rsid w:val="00DC26DD"/>
    <w:rsid w:val="00DC447D"/>
    <w:rsid w:val="00DC44B8"/>
    <w:rsid w:val="00DC4D31"/>
    <w:rsid w:val="00DD0561"/>
    <w:rsid w:val="00DD7588"/>
    <w:rsid w:val="00DF4592"/>
    <w:rsid w:val="00DF6A71"/>
    <w:rsid w:val="00DF7450"/>
    <w:rsid w:val="00E22457"/>
    <w:rsid w:val="00E3000A"/>
    <w:rsid w:val="00E304AF"/>
    <w:rsid w:val="00E33A59"/>
    <w:rsid w:val="00E36270"/>
    <w:rsid w:val="00E411A9"/>
    <w:rsid w:val="00E43FB2"/>
    <w:rsid w:val="00E50BB4"/>
    <w:rsid w:val="00E52214"/>
    <w:rsid w:val="00E6062A"/>
    <w:rsid w:val="00E63130"/>
    <w:rsid w:val="00E6799F"/>
    <w:rsid w:val="00E77A10"/>
    <w:rsid w:val="00E8354B"/>
    <w:rsid w:val="00E8527A"/>
    <w:rsid w:val="00E949A6"/>
    <w:rsid w:val="00E97046"/>
    <w:rsid w:val="00EA3B07"/>
    <w:rsid w:val="00EA4433"/>
    <w:rsid w:val="00EA7A3D"/>
    <w:rsid w:val="00EB2391"/>
    <w:rsid w:val="00EC0369"/>
    <w:rsid w:val="00EC57B1"/>
    <w:rsid w:val="00ED3096"/>
    <w:rsid w:val="00ED48CD"/>
    <w:rsid w:val="00ED78AB"/>
    <w:rsid w:val="00EE0A8A"/>
    <w:rsid w:val="00EE43DC"/>
    <w:rsid w:val="00EE7F77"/>
    <w:rsid w:val="00F06856"/>
    <w:rsid w:val="00F07EB3"/>
    <w:rsid w:val="00F13647"/>
    <w:rsid w:val="00F14153"/>
    <w:rsid w:val="00F263E6"/>
    <w:rsid w:val="00F315D8"/>
    <w:rsid w:val="00F32071"/>
    <w:rsid w:val="00F3440A"/>
    <w:rsid w:val="00F37D71"/>
    <w:rsid w:val="00F5419D"/>
    <w:rsid w:val="00F54777"/>
    <w:rsid w:val="00F60735"/>
    <w:rsid w:val="00F60B66"/>
    <w:rsid w:val="00F622E0"/>
    <w:rsid w:val="00F637EA"/>
    <w:rsid w:val="00F65449"/>
    <w:rsid w:val="00F66622"/>
    <w:rsid w:val="00F702C4"/>
    <w:rsid w:val="00F72536"/>
    <w:rsid w:val="00F81827"/>
    <w:rsid w:val="00F924BA"/>
    <w:rsid w:val="00F949C9"/>
    <w:rsid w:val="00FC2340"/>
    <w:rsid w:val="00FC4EF0"/>
    <w:rsid w:val="00FE1FEE"/>
    <w:rsid w:val="00FE5841"/>
    <w:rsid w:val="00FF7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AF"/>
    <w:rPr>
      <w:color w:val="000000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54B"/>
  </w:style>
  <w:style w:type="paragraph" w:styleId="Footer">
    <w:name w:val="footer"/>
    <w:basedOn w:val="Normal"/>
    <w:link w:val="FooterChar"/>
    <w:uiPriority w:val="99"/>
    <w:unhideWhenUsed/>
    <w:rsid w:val="00E83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54B"/>
  </w:style>
  <w:style w:type="paragraph" w:styleId="ListParagraph">
    <w:name w:val="List Paragraph"/>
    <w:basedOn w:val="Normal"/>
    <w:uiPriority w:val="34"/>
    <w:qFormat/>
    <w:rsid w:val="00E83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8FC"/>
    <w:pPr>
      <w:spacing w:before="100" w:beforeAutospacing="1" w:after="100" w:afterAutospacing="1"/>
    </w:pPr>
    <w:rPr>
      <w:rFonts w:eastAsia="Times New Roman"/>
      <w:color w:val="auto"/>
      <w:szCs w:val="24"/>
      <w:lang w:eastAsia="en-IN"/>
    </w:rPr>
  </w:style>
  <w:style w:type="table" w:styleId="TableGrid">
    <w:name w:val="Table Grid"/>
    <w:basedOn w:val="TableNormal"/>
    <w:uiPriority w:val="39"/>
    <w:rsid w:val="00693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637EA"/>
    <w:rPr>
      <w:color w:val="0563C1"/>
      <w:u w:val="single"/>
    </w:rPr>
  </w:style>
  <w:style w:type="table" w:customStyle="1" w:styleId="ListTable4Accent5">
    <w:name w:val="List Table 4 Accent 5"/>
    <w:basedOn w:val="TableNormal"/>
    <w:uiPriority w:val="49"/>
    <w:rsid w:val="0038309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16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BE"/>
    <w:rPr>
      <w:rFonts w:ascii="Segoe UI" w:hAnsi="Segoe UI" w:cs="Segoe UI"/>
      <w:color w:val="000000"/>
      <w:sz w:val="18"/>
      <w:szCs w:val="18"/>
      <w:lang w:eastAsia="en-US"/>
    </w:rPr>
  </w:style>
  <w:style w:type="paragraph" w:customStyle="1" w:styleId="normal0">
    <w:name w:val="normal"/>
    <w:rsid w:val="00BF2B66"/>
    <w:rPr>
      <w:rFonts w:eastAsia="Times New Roman"/>
      <w:sz w:val="24"/>
      <w:szCs w:val="24"/>
      <w:lang w:eastAsia="en-US" w:bidi="mr-IN"/>
    </w:rPr>
  </w:style>
  <w:style w:type="table" w:customStyle="1" w:styleId="28">
    <w:name w:val="28"/>
    <w:basedOn w:val="TableNormal"/>
    <w:rsid w:val="00BF2B66"/>
    <w:rPr>
      <w:rFonts w:eastAsia="Times New Roman"/>
      <w:sz w:val="24"/>
      <w:szCs w:val="24"/>
      <w:lang w:eastAsia="en-US" w:bidi="mr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0">
    <w:name w:val="28_0"/>
    <w:basedOn w:val="TableNormal"/>
    <w:rsid w:val="00394880"/>
    <w:rPr>
      <w:rFonts w:eastAsia="Times New Roman"/>
      <w:sz w:val="24"/>
      <w:szCs w:val="24"/>
      <w:lang w:eastAsia="en-US" w:bidi="mr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6.bin"/><Relationship Id="rId21" Type="http://schemas.openxmlformats.org/officeDocument/2006/relationships/image" Target="media/image4.png"/><Relationship Id="rId34" Type="http://schemas.openxmlformats.org/officeDocument/2006/relationships/hyperlink" Target="https://www.openmp.org/" TargetMode="External"/><Relationship Id="rId42" Type="http://schemas.openxmlformats.org/officeDocument/2006/relationships/oleObject" Target="embeddings/oleObject8.bin"/><Relationship Id="rId47" Type="http://schemas.openxmlformats.org/officeDocument/2006/relationships/oleObject" Target="embeddings/oleObject11.bin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6.bin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10.bin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oter" Target="footer1.xml"/><Relationship Id="rId29" Type="http://schemas.openxmlformats.org/officeDocument/2006/relationships/image" Target="media/image9.png"/><Relationship Id="rId41" Type="http://schemas.openxmlformats.org/officeDocument/2006/relationships/oleObject" Target="embeddings/oleObject7.bin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oleObject" Target="embeddings/oleObject2.bin"/><Relationship Id="rId32" Type="http://schemas.openxmlformats.org/officeDocument/2006/relationships/image" Target="media/image12.png"/><Relationship Id="rId37" Type="http://schemas.openxmlformats.org/officeDocument/2006/relationships/oleObject" Target="embeddings/oleObject4.bin"/><Relationship Id="rId40" Type="http://schemas.openxmlformats.org/officeDocument/2006/relationships/image" Target="media/image15.png"/><Relationship Id="rId45" Type="http://schemas.openxmlformats.org/officeDocument/2006/relationships/image" Target="media/image16.png"/><Relationship Id="rId53" Type="http://schemas.openxmlformats.org/officeDocument/2006/relationships/image" Target="media/image19.png"/><Relationship Id="rId58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diagramData" Target="diagrams/data2.xm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image" Target="media/image17.png"/><Relationship Id="rId57" Type="http://schemas.openxmlformats.org/officeDocument/2006/relationships/hyperlink" Target="https://www.openmp.org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4" Type="http://schemas.openxmlformats.org/officeDocument/2006/relationships/hyperlink" Target="https://www.openmp.org/" TargetMode="External"/><Relationship Id="rId52" Type="http://schemas.openxmlformats.org/officeDocument/2006/relationships/oleObject" Target="embeddings/oleObject14.bin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oleObject" Target="embeddings/oleObject1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docs.microsoft.com/en-us/cpp/parallel/openmp/openmp-in-visual-cpp" TargetMode="External"/><Relationship Id="rId43" Type="http://schemas.openxmlformats.org/officeDocument/2006/relationships/oleObject" Target="embeddings/oleObject9.bin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7.bin"/><Relationship Id="rId8" Type="http://schemas.openxmlformats.org/officeDocument/2006/relationships/webSettings" Target="webSettings.xml"/><Relationship Id="rId51" Type="http://schemas.openxmlformats.org/officeDocument/2006/relationships/image" Target="media/image18.png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-Academic\1-Courses\1_Computerhardware\IoT\BTech\2018Winter\Assesment\Project\Review-2\DocumentationTemplate.dot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123A79-1051-4A93-A86D-48B8E9623348}" type="doc">
      <dgm:prSet loTypeId="urn:microsoft.com/office/officeart/2005/8/layout/vList3#5" loCatId="list" qsTypeId="urn:microsoft.com/office/officeart/2005/8/quickstyle/3d3" qsCatId="3D" csTypeId="urn:microsoft.com/office/officeart/2005/8/colors/accent5_2" csCatId="accent5" phldr="1"/>
      <dgm:spPr/>
    </dgm:pt>
    <dgm:pt modelId="{5855FA8D-8066-4520-AB32-390F7CF7D9DD}">
      <dgm:prSet phldrT="[Text]"/>
      <dgm:spPr/>
      <dgm:t>
        <a:bodyPr/>
        <a:lstStyle/>
        <a:p>
          <a:pPr algn="ctr"/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20MCS0015: Prachi Ajit Birnale</a:t>
          </a:r>
        </a:p>
      </dgm:t>
    </dgm:pt>
    <dgm:pt modelId="{536757DC-ADCB-45A2-9B51-D9A68067ACF8}" type="parTrans" cxnId="{D143E0F7-FE62-4126-87E5-F5C1E2E5BF60}">
      <dgm:prSet/>
      <dgm:spPr/>
      <dgm:t>
        <a:bodyPr/>
        <a:lstStyle/>
        <a:p>
          <a:pPr algn="ctr"/>
          <a:endParaRPr lang="en-I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B7746C-0AE5-45D7-B815-9449659A580B}" type="sibTrans" cxnId="{D143E0F7-FE62-4126-87E5-F5C1E2E5BF60}">
      <dgm:prSet/>
      <dgm:spPr/>
      <dgm:t>
        <a:bodyPr/>
        <a:lstStyle/>
        <a:p>
          <a:pPr algn="ctr"/>
          <a:endParaRPr lang="en-I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FAFB56-2D98-475F-932A-CF05CA0B6CFE}" type="pres">
      <dgm:prSet presAssocID="{B3123A79-1051-4A93-A86D-48B8E9623348}" presName="linearFlow" presStyleCnt="0">
        <dgm:presLayoutVars>
          <dgm:dir/>
          <dgm:resizeHandles val="exact"/>
        </dgm:presLayoutVars>
      </dgm:prSet>
      <dgm:spPr/>
    </dgm:pt>
    <dgm:pt modelId="{C8FB29CA-90F2-4C2E-A38E-2265A11F13D7}" type="pres">
      <dgm:prSet presAssocID="{5855FA8D-8066-4520-AB32-390F7CF7D9DD}" presName="composite" presStyleCnt="0"/>
      <dgm:spPr/>
    </dgm:pt>
    <dgm:pt modelId="{158D431C-61C2-43F7-9C47-1867700A9AC6}" type="pres">
      <dgm:prSet presAssocID="{5855FA8D-8066-4520-AB32-390F7CF7D9DD}" presName="imgShp" presStyleLbl="fgImgPlace1" presStyleIdx="0" presStyleCn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988BD94A-943F-4052-AF4C-3678983469B2}" type="pres">
      <dgm:prSet presAssocID="{5855FA8D-8066-4520-AB32-390F7CF7D9DD}" presName="txShp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143E0F7-FE62-4126-87E5-F5C1E2E5BF60}" srcId="{B3123A79-1051-4A93-A86D-48B8E9623348}" destId="{5855FA8D-8066-4520-AB32-390F7CF7D9DD}" srcOrd="0" destOrd="0" parTransId="{536757DC-ADCB-45A2-9B51-D9A68067ACF8}" sibTransId="{F9B7746C-0AE5-45D7-B815-9449659A580B}"/>
    <dgm:cxn modelId="{C643D835-6403-4736-973F-A18C29C96894}" type="presOf" srcId="{5855FA8D-8066-4520-AB32-390F7CF7D9DD}" destId="{988BD94A-943F-4052-AF4C-3678983469B2}" srcOrd="0" destOrd="0" presId="urn:microsoft.com/office/officeart/2005/8/layout/vList3#5"/>
    <dgm:cxn modelId="{339CE7BC-681D-429E-A068-C753E1635CA2}" type="presOf" srcId="{B3123A79-1051-4A93-A86D-48B8E9623348}" destId="{94FAFB56-2D98-475F-932A-CF05CA0B6CFE}" srcOrd="0" destOrd="0" presId="urn:microsoft.com/office/officeart/2005/8/layout/vList3#5"/>
    <dgm:cxn modelId="{ECA211C3-3D74-47B6-A572-EAA12C4DABB5}" type="presParOf" srcId="{94FAFB56-2D98-475F-932A-CF05CA0B6CFE}" destId="{C8FB29CA-90F2-4C2E-A38E-2265A11F13D7}" srcOrd="0" destOrd="0" presId="urn:microsoft.com/office/officeart/2005/8/layout/vList3#5"/>
    <dgm:cxn modelId="{58CB4902-40B4-4BEA-8CCE-58DA836165C3}" type="presParOf" srcId="{C8FB29CA-90F2-4C2E-A38E-2265A11F13D7}" destId="{158D431C-61C2-43F7-9C47-1867700A9AC6}" srcOrd="0" destOrd="0" presId="urn:microsoft.com/office/officeart/2005/8/layout/vList3#5"/>
    <dgm:cxn modelId="{E95B96C7-E42E-4878-90F8-1B64FA403D3C}" type="presParOf" srcId="{C8FB29CA-90F2-4C2E-A38E-2265A11F13D7}" destId="{988BD94A-943F-4052-AF4C-3678983469B2}" srcOrd="1" destOrd="0" presId="urn:microsoft.com/office/officeart/2005/8/layout/vList3#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123A79-1051-4A93-A86D-48B8E9623348}" type="doc">
      <dgm:prSet loTypeId="urn:microsoft.com/office/officeart/2005/8/layout/vList3#6" loCatId="list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5855FA8D-8066-4520-AB32-390F7CF7D9DD}">
      <dgm:prSet phldrT="[Text]"/>
      <dgm:spPr/>
      <dgm:t>
        <a:bodyPr/>
        <a:lstStyle/>
        <a:p>
          <a:pPr algn="ctr"/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Dr M Rajasekhara Babu</a:t>
          </a:r>
        </a:p>
      </dgm:t>
    </dgm:pt>
    <dgm:pt modelId="{536757DC-ADCB-45A2-9B51-D9A68067ACF8}" type="parTrans" cxnId="{D143E0F7-FE62-4126-87E5-F5C1E2E5BF60}">
      <dgm:prSet/>
      <dgm:spPr/>
      <dgm:t>
        <a:bodyPr/>
        <a:lstStyle/>
        <a:p>
          <a:pPr algn="ctr"/>
          <a:endParaRPr lang="en-I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B7746C-0AE5-45D7-B815-9449659A580B}" type="sibTrans" cxnId="{D143E0F7-FE62-4126-87E5-F5C1E2E5BF60}">
      <dgm:prSet/>
      <dgm:spPr/>
      <dgm:t>
        <a:bodyPr/>
        <a:lstStyle/>
        <a:p>
          <a:pPr algn="ctr"/>
          <a:endParaRPr lang="en-I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4FAFB56-2D98-475F-932A-CF05CA0B6CFE}" type="pres">
      <dgm:prSet presAssocID="{B3123A79-1051-4A93-A86D-48B8E9623348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C8FB29CA-90F2-4C2E-A38E-2265A11F13D7}" type="pres">
      <dgm:prSet presAssocID="{5855FA8D-8066-4520-AB32-390F7CF7D9DD}" presName="composite" presStyleCnt="0"/>
      <dgm:spPr/>
    </dgm:pt>
    <dgm:pt modelId="{158D431C-61C2-43F7-9C47-1867700A9AC6}" type="pres">
      <dgm:prSet presAssocID="{5855FA8D-8066-4520-AB32-390F7CF7D9DD}" presName="imgShp" presStyleLbl="fgImgPlace1" presStyleIdx="0" presStyleCnt="1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988BD94A-943F-4052-AF4C-3678983469B2}" type="pres">
      <dgm:prSet presAssocID="{5855FA8D-8066-4520-AB32-390F7CF7D9DD}" presName="txShp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143E0F7-FE62-4126-87E5-F5C1E2E5BF60}" srcId="{B3123A79-1051-4A93-A86D-48B8E9623348}" destId="{5855FA8D-8066-4520-AB32-390F7CF7D9DD}" srcOrd="0" destOrd="0" parTransId="{536757DC-ADCB-45A2-9B51-D9A68067ACF8}" sibTransId="{F9B7746C-0AE5-45D7-B815-9449659A580B}"/>
    <dgm:cxn modelId="{B665B8E2-55FB-43B7-B245-4EB494C86CD9}" type="presOf" srcId="{5855FA8D-8066-4520-AB32-390F7CF7D9DD}" destId="{988BD94A-943F-4052-AF4C-3678983469B2}" srcOrd="0" destOrd="0" presId="urn:microsoft.com/office/officeart/2005/8/layout/vList3#6"/>
    <dgm:cxn modelId="{15900832-04BB-4C17-81BE-D2311DC3EE73}" type="presOf" srcId="{B3123A79-1051-4A93-A86D-48B8E9623348}" destId="{94FAFB56-2D98-475F-932A-CF05CA0B6CFE}" srcOrd="0" destOrd="0" presId="urn:microsoft.com/office/officeart/2005/8/layout/vList3#6"/>
    <dgm:cxn modelId="{54469E80-62D5-400F-9C8B-17C55ED89696}" type="presParOf" srcId="{94FAFB56-2D98-475F-932A-CF05CA0B6CFE}" destId="{C8FB29CA-90F2-4C2E-A38E-2265A11F13D7}" srcOrd="0" destOrd="0" presId="urn:microsoft.com/office/officeart/2005/8/layout/vList3#6"/>
    <dgm:cxn modelId="{2FD1BCB6-19A9-4ED8-B165-7CFB9AE4CE79}" type="presParOf" srcId="{C8FB29CA-90F2-4C2E-A38E-2265A11F13D7}" destId="{158D431C-61C2-43F7-9C47-1867700A9AC6}" srcOrd="0" destOrd="0" presId="urn:microsoft.com/office/officeart/2005/8/layout/vList3#6"/>
    <dgm:cxn modelId="{941E7EE6-F86E-451A-A38F-5ADF23465FCF}" type="presParOf" srcId="{C8FB29CA-90F2-4C2E-A38E-2265A11F13D7}" destId="{988BD94A-943F-4052-AF4C-3678983469B2}" srcOrd="1" destOrd="0" presId="urn:microsoft.com/office/officeart/2005/8/layout/vList3#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#5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horzAlign" val="ctr"/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#6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horzAlign" val="ctr"/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10" ma:contentTypeDescription="Create a new document." ma:contentTypeScope="" ma:versionID="555cb211bbad185ea22ac96267b22e6e">
  <xsd:schema xmlns:xsd="http://www.w3.org/2001/XMLSchema" xmlns:xs="http://www.w3.org/2001/XMLSchema" xmlns:p="http://schemas.microsoft.com/office/2006/metadata/properties" xmlns:ns2="ea698f68-e4a3-4119-8942-1798ec9a9ae4" xmlns:ns3="e71644af-71df-492c-8d2c-e14ff1ac0826" targetNamespace="http://schemas.microsoft.com/office/2006/metadata/properties" ma:root="true" ma:fieldsID="8962a54c0f4bd4f77b77127c94697934" ns2:_="" ns3:_="">
    <xsd:import namespace="ea698f68-e4a3-4119-8942-1798ec9a9ae4"/>
    <xsd:import namespace="e71644af-71df-492c-8d2c-e14ff1ac0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44af-71df-492c-8d2c-e14ff1ac0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F9751-3C60-4717-A53B-72A5B956B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98f68-e4a3-4119-8942-1798ec9a9ae4"/>
    <ds:schemaRef ds:uri="e71644af-71df-492c-8d2c-e14ff1ac0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A8EBC-D43D-433F-8881-A5B7505785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8865DB-0D3B-4402-BDB2-4412C6D1D4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2DDE4E-178E-451E-B8E5-A172DFA74E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</Template>
  <TotalTime>3</TotalTime>
  <Pages>25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Prachi</cp:lastModifiedBy>
  <cp:revision>4</cp:revision>
  <dcterms:created xsi:type="dcterms:W3CDTF">2020-09-19T17:56:00Z</dcterms:created>
  <dcterms:modified xsi:type="dcterms:W3CDTF">2020-09-23T14:16:00Z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